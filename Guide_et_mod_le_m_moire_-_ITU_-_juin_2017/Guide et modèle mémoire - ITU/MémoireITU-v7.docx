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pPr w:leftFromText="141" w:rightFromText="141" w:vertAnchor="text" w:horzAnchor="margin" w:tblpXSpec="center" w:tblpY="17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9"/>
        <w:gridCol w:w="467"/>
        <w:gridCol w:w="467"/>
        <w:gridCol w:w="3800"/>
      </w:tblGrid>
      <w:tr w:rsidR="00ED775D" w:rsidRPr="000C0C67" w14:paraId="761300EF" w14:textId="77777777" w:rsidTr="00ED775D">
        <w:trPr>
          <w:trHeight w:val="1843"/>
          <w:jc w:val="center"/>
        </w:trPr>
        <w:tc>
          <w:tcPr>
            <w:tcW w:w="4269" w:type="dxa"/>
          </w:tcPr>
          <w:p w14:paraId="6E603856" w14:textId="77777777" w:rsidR="00ED775D" w:rsidRDefault="00ED775D" w:rsidP="002B24B1">
            <w:pPr>
              <w:rPr>
                <w:noProof/>
                <w:lang w:val="fr-FR"/>
              </w:rPr>
            </w:pPr>
          </w:p>
          <w:p w14:paraId="7C5E3765" w14:textId="77777777" w:rsidR="00ED775D" w:rsidRDefault="00ED775D" w:rsidP="00276709">
            <w:pPr>
              <w:ind w:left="-142"/>
            </w:pPr>
            <w:r>
              <w:rPr>
                <w:noProof/>
                <w:lang w:val="fr-FR"/>
              </w:rPr>
              <w:drawing>
                <wp:inline distT="0" distB="0" distL="0" distR="0" wp14:anchorId="36B574B5" wp14:editId="6A4B2409">
                  <wp:extent cx="2520315" cy="685800"/>
                  <wp:effectExtent l="0" t="0" r="0" b="0"/>
                  <wp:docPr id="35" name="Image 35" descr="Description : it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" descr="Description : itu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315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5801D25" w14:textId="77777777" w:rsidR="00ED775D" w:rsidRPr="007C1716" w:rsidRDefault="00ED775D" w:rsidP="00276709">
            <w:pPr>
              <w:jc w:val="left"/>
            </w:pPr>
          </w:p>
        </w:tc>
        <w:tc>
          <w:tcPr>
            <w:tcW w:w="467" w:type="dxa"/>
          </w:tcPr>
          <w:p w14:paraId="72BC0E7C" w14:textId="77777777" w:rsidR="00ED775D" w:rsidRPr="000C0C67" w:rsidRDefault="00ED775D" w:rsidP="002B24B1"/>
        </w:tc>
        <w:tc>
          <w:tcPr>
            <w:tcW w:w="467" w:type="dxa"/>
          </w:tcPr>
          <w:p w14:paraId="5EEAED3B" w14:textId="288ADFE5" w:rsidR="00ED775D" w:rsidRPr="000C0C67" w:rsidRDefault="00ED775D" w:rsidP="002B24B1"/>
        </w:tc>
        <w:tc>
          <w:tcPr>
            <w:tcW w:w="3800" w:type="dxa"/>
          </w:tcPr>
          <w:p w14:paraId="759BD3A3" w14:textId="77777777" w:rsidR="00ED775D" w:rsidRPr="000C0C67" w:rsidRDefault="00ED775D" w:rsidP="00276709">
            <w:pPr>
              <w:jc w:val="right"/>
            </w:pPr>
            <w:r>
              <w:rPr>
                <w:noProof/>
                <w:lang w:val="fr-FR"/>
              </w:rPr>
              <w:drawing>
                <wp:anchor distT="0" distB="0" distL="114300" distR="114300" simplePos="0" relativeHeight="251661312" behindDoc="0" locked="0" layoutInCell="1" allowOverlap="1" wp14:anchorId="5FB256C4" wp14:editId="57B793D0">
                  <wp:simplePos x="0" y="0"/>
                  <wp:positionH relativeFrom="margin">
                    <wp:posOffset>659130</wp:posOffset>
                  </wp:positionH>
                  <wp:positionV relativeFrom="margin">
                    <wp:posOffset>57150</wp:posOffset>
                  </wp:positionV>
                  <wp:extent cx="1840865" cy="981075"/>
                  <wp:effectExtent l="0" t="0" r="6985" b="9525"/>
                  <wp:wrapTopAndBottom/>
                  <wp:docPr id="39" name="Image 39" descr="C:\Users\Narindra\Desktop\edbm_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Narindra\Desktop\edbm_log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0865" cy="981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5217C03E" w14:textId="77777777" w:rsidR="00A6294C" w:rsidRDefault="00A6294C"/>
    <w:p w14:paraId="7436E842" w14:textId="77777777" w:rsidR="00A6294C" w:rsidRDefault="00A6294C"/>
    <w:p w14:paraId="79790EBB" w14:textId="77777777" w:rsidR="00A6294C" w:rsidRDefault="004642ED">
      <w:pPr>
        <w:pStyle w:val="1TitreThese"/>
      </w:pPr>
      <w:r>
        <w:fldChar w:fldCharType="begin"/>
      </w:r>
      <w:r>
        <w:instrText xml:space="preserve"> MACROBUTTON  AbaisserEnCorpsDeTexte "[Tapez ici le titre du mémoire]" </w:instrText>
      </w:r>
      <w:r>
        <w:fldChar w:fldCharType="end"/>
      </w:r>
    </w:p>
    <w:p w14:paraId="3437055C" w14:textId="77777777" w:rsidR="00A6294C" w:rsidRDefault="004642ED">
      <w:pPr>
        <w:pStyle w:val="1Sous-titre"/>
      </w:pPr>
      <w:r>
        <w:fldChar w:fldCharType="begin"/>
      </w:r>
      <w:r>
        <w:instrText xml:space="preserve"> MACROBUTTON  AbaisserEnCorpsDeTexte "[Tapez ici le sous-titre, s'il y a lieu]" </w:instrText>
      </w:r>
      <w:r>
        <w:fldChar w:fldCharType="end"/>
      </w:r>
    </w:p>
    <w:p w14:paraId="3DD563C7" w14:textId="77777777" w:rsidR="00A6294C" w:rsidRDefault="00A6294C"/>
    <w:p w14:paraId="3E619C77" w14:textId="77777777" w:rsidR="00A6294C" w:rsidRDefault="00A6294C"/>
    <w:p w14:paraId="41BC4C89" w14:textId="77777777" w:rsidR="00A6294C" w:rsidRDefault="00A6294C">
      <w:pPr>
        <w:pStyle w:val="1Auteur"/>
      </w:pPr>
      <w:r>
        <w:t>par</w:t>
      </w:r>
    </w:p>
    <w:p w14:paraId="6FD0EC4C" w14:textId="2F186F8D" w:rsidR="00A6294C" w:rsidRDefault="00DA007D">
      <w:pPr>
        <w:pStyle w:val="1Auteur"/>
      </w:pPr>
      <w:r>
        <w:t>Toavina Nirina RALAMBOSOA</w:t>
      </w:r>
    </w:p>
    <w:p w14:paraId="3D061938" w14:textId="77777777" w:rsidR="00A6294C" w:rsidRDefault="00A6294C"/>
    <w:p w14:paraId="2E024BB1" w14:textId="77777777" w:rsidR="00A6294C" w:rsidRDefault="00A6294C"/>
    <w:p w14:paraId="291E90AE" w14:textId="77777777" w:rsidR="00A6294C" w:rsidRDefault="00A6294C"/>
    <w:p w14:paraId="14A132B6" w14:textId="615E9075" w:rsidR="00A6294C" w:rsidRDefault="0051563C">
      <w:pPr>
        <w:pStyle w:val="1Grade"/>
      </w:pPr>
      <w:r>
        <w:t>Mémoire présenté</w:t>
      </w:r>
      <w:r w:rsidR="00A6294C">
        <w:br/>
        <w:t xml:space="preserve">en vue de l’obtention du grade de </w:t>
      </w:r>
      <w:r w:rsidR="00DA007D">
        <w:t>Licence</w:t>
      </w:r>
    </w:p>
    <w:p w14:paraId="07233F3F" w14:textId="4EDE91BA" w:rsidR="00A6294C" w:rsidRDefault="00DA007D">
      <w:pPr>
        <w:pStyle w:val="1Programme"/>
      </w:pPr>
      <w:r>
        <w:t>En Informatique</w:t>
      </w:r>
    </w:p>
    <w:p w14:paraId="6E3E002B" w14:textId="73D6DDEF" w:rsidR="00A6294C" w:rsidRDefault="00A6294C">
      <w:pPr>
        <w:pStyle w:val="1Option"/>
      </w:pPr>
      <w:r>
        <w:t xml:space="preserve">option </w:t>
      </w:r>
      <w:r w:rsidR="00DA007D">
        <w:t>Développement d’application</w:t>
      </w:r>
    </w:p>
    <w:p w14:paraId="5B9958DF" w14:textId="77777777" w:rsidR="00A6294C" w:rsidRDefault="00A6294C"/>
    <w:p w14:paraId="24F3488B" w14:textId="77777777" w:rsidR="00A6294C" w:rsidRDefault="00A6294C"/>
    <w:p w14:paraId="2432B4B2" w14:textId="77777777" w:rsidR="00A6294C" w:rsidRDefault="00A6294C"/>
    <w:p w14:paraId="484ACCFB" w14:textId="38373AB5" w:rsidR="00A6294C" w:rsidRDefault="00DA007D">
      <w:pPr>
        <w:pStyle w:val="1Depot"/>
      </w:pPr>
      <w:r>
        <w:t>Octobre 2017</w:t>
      </w:r>
    </w:p>
    <w:p w14:paraId="78A69B7D" w14:textId="77777777" w:rsidR="00F3552A" w:rsidRDefault="00F3552A"/>
    <w:p w14:paraId="2AA7F03D" w14:textId="77777777" w:rsidR="00A6294C" w:rsidRDefault="00F3552A" w:rsidP="00F3552A">
      <w:pPr>
        <w:ind w:firstLine="708"/>
      </w:pPr>
      <w:r>
        <w:t>Jury :</w:t>
      </w:r>
    </w:p>
    <w:p w14:paraId="07B8284F" w14:textId="77777777" w:rsidR="00F3552A" w:rsidRDefault="00F3552A" w:rsidP="00F3552A">
      <w:pPr>
        <w:jc w:val="left"/>
      </w:pPr>
      <w:r>
        <w:tab/>
      </w:r>
      <w:r>
        <w:tab/>
        <w:t>Dr Olivier Robinson, président</w:t>
      </w:r>
      <w:r>
        <w:br/>
      </w:r>
      <w:r>
        <w:tab/>
      </w:r>
      <w:r>
        <w:tab/>
        <w:t>M. Tahina Razafinjoelina, examinateur</w:t>
      </w:r>
      <w:r>
        <w:br/>
      </w:r>
      <w:r>
        <w:tab/>
      </w:r>
      <w:r>
        <w:tab/>
        <w:t>M. Roger Dupont, encadreur professionnel</w:t>
      </w:r>
    </w:p>
    <w:p w14:paraId="3EEF1180" w14:textId="77777777" w:rsidR="00A6294C" w:rsidRDefault="00A6294C"/>
    <w:p w14:paraId="747F3B2E" w14:textId="43FF7376" w:rsidR="00A6294C" w:rsidRDefault="00A6294C">
      <w:pPr>
        <w:pStyle w:val="1Copyright"/>
      </w:pPr>
      <w:r>
        <w:t xml:space="preserve">© </w:t>
      </w:r>
      <w:r w:rsidR="00DA007D">
        <w:t>Toavina RALAMBOSOA</w:t>
      </w:r>
      <w:r>
        <w:t xml:space="preserve">, </w:t>
      </w:r>
      <w:r w:rsidR="00DA007D">
        <w:t>2017</w:t>
      </w:r>
    </w:p>
    <w:p w14:paraId="500E5230" w14:textId="77777777" w:rsidR="00A6294C" w:rsidRDefault="00A6294C" w:rsidP="00914B43">
      <w:pPr>
        <w:pStyle w:val="1texteJury"/>
        <w:jc w:val="both"/>
        <w:sectPr w:rsidR="00A6294C" w:rsidSect="00C01A6F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pgSz w:w="11907" w:h="16840" w:code="9"/>
          <w:pgMar w:top="1418" w:right="1418" w:bottom="1418" w:left="1418" w:header="709" w:footer="709" w:gutter="284"/>
          <w:pgNumType w:fmt="lowerRoman"/>
          <w:cols w:space="720"/>
          <w:noEndnote/>
          <w:titlePg/>
          <w:docGrid w:linePitch="326"/>
        </w:sectPr>
      </w:pPr>
      <w:r>
        <w:br w:type="page"/>
      </w:r>
    </w:p>
    <w:p w14:paraId="5073ECA7" w14:textId="77777777" w:rsidR="00A6294C" w:rsidRDefault="00A6294C">
      <w:pPr>
        <w:pStyle w:val="1TableListe"/>
      </w:pPr>
      <w:bookmarkStart w:id="0" w:name="_Toc437059910"/>
      <w:bookmarkStart w:id="1" w:name="_Toc437059941"/>
      <w:bookmarkStart w:id="2" w:name="_Toc437059961"/>
      <w:bookmarkStart w:id="3" w:name="_Toc437060011"/>
      <w:r>
        <w:lastRenderedPageBreak/>
        <w:t>Table des matières</w:t>
      </w:r>
    </w:p>
    <w:p w14:paraId="04CDBBA9" w14:textId="791DEB34" w:rsidR="00811F26" w:rsidRDefault="00A6294C">
      <w:pPr>
        <w:pStyle w:val="TM1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  <w:lang w:val="fr-FR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811F26">
        <w:rPr>
          <w:noProof/>
        </w:rPr>
        <w:t>Liste des tableaux</w:t>
      </w:r>
      <w:r w:rsidR="00811F26">
        <w:rPr>
          <w:noProof/>
        </w:rPr>
        <w:tab/>
      </w:r>
      <w:r w:rsidR="00811F26">
        <w:rPr>
          <w:noProof/>
        </w:rPr>
        <w:fldChar w:fldCharType="begin"/>
      </w:r>
      <w:r w:rsidR="00811F26">
        <w:rPr>
          <w:noProof/>
        </w:rPr>
        <w:instrText xml:space="preserve"> PAGEREF _Toc492895947 \h </w:instrText>
      </w:r>
      <w:r w:rsidR="00811F26">
        <w:rPr>
          <w:noProof/>
        </w:rPr>
      </w:r>
      <w:r w:rsidR="00811F26">
        <w:rPr>
          <w:noProof/>
        </w:rPr>
        <w:fldChar w:fldCharType="separate"/>
      </w:r>
      <w:r w:rsidR="00811F26">
        <w:rPr>
          <w:noProof/>
        </w:rPr>
        <w:t>iii</w:t>
      </w:r>
      <w:r w:rsidR="00811F26">
        <w:rPr>
          <w:noProof/>
        </w:rPr>
        <w:fldChar w:fldCharType="end"/>
      </w:r>
    </w:p>
    <w:p w14:paraId="63A4FB7D" w14:textId="25F715C8" w:rsidR="00811F26" w:rsidRDefault="00811F26">
      <w:pPr>
        <w:pStyle w:val="TM1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  <w:lang w:val="fr-FR"/>
        </w:rPr>
      </w:pPr>
      <w:r>
        <w:rPr>
          <w:noProof/>
        </w:rPr>
        <w:t>Liste des figures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_Toc492895948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iv</w:t>
      </w:r>
      <w:r>
        <w:rPr>
          <w:noProof/>
        </w:rPr>
        <w:fldChar w:fldCharType="end"/>
      </w:r>
    </w:p>
    <w:p w14:paraId="4B50D3FC" w14:textId="5BF11BCD" w:rsidR="00811F26" w:rsidRDefault="00811F26">
      <w:pPr>
        <w:pStyle w:val="TM1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  <w:lang w:val="fr-FR"/>
        </w:rPr>
      </w:pPr>
      <w:r>
        <w:rPr>
          <w:noProof/>
        </w:rPr>
        <w:t>Glossaire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_Toc492895949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v</w:t>
      </w:r>
      <w:r>
        <w:rPr>
          <w:noProof/>
        </w:rPr>
        <w:fldChar w:fldCharType="end"/>
      </w:r>
    </w:p>
    <w:p w14:paraId="76E141C3" w14:textId="555F29D3" w:rsidR="00811F26" w:rsidRDefault="00811F26">
      <w:pPr>
        <w:pStyle w:val="TM1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  <w:lang w:val="fr-FR"/>
        </w:rPr>
      </w:pPr>
      <w:r>
        <w:rPr>
          <w:noProof/>
        </w:rPr>
        <w:t>Avant-propos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_Toc492895950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AA4C02A" w14:textId="0A973F65" w:rsidR="00811F26" w:rsidRDefault="00811F26">
      <w:pPr>
        <w:pStyle w:val="TM2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  <w:lang w:val="fr-FR"/>
        </w:rPr>
      </w:pPr>
      <w:r>
        <w:rPr>
          <w:noProof/>
        </w:rPr>
        <w:t>L’IT University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_Toc492895951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D6CDB81" w14:textId="76442C44" w:rsidR="00811F26" w:rsidRDefault="00811F26">
      <w:pPr>
        <w:pStyle w:val="TM2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  <w:lang w:val="fr-FR"/>
        </w:rPr>
      </w:pPr>
      <w:r>
        <w:rPr>
          <w:noProof/>
        </w:rPr>
        <w:t>L’Institution/Entreprise d’accueil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_Toc492895952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42DD24F" w14:textId="0DB3DE19" w:rsidR="00811F26" w:rsidRDefault="00811F26">
      <w:pPr>
        <w:pStyle w:val="TM2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  <w:lang w:val="fr-FR"/>
        </w:rPr>
      </w:pPr>
      <w:r>
        <w:rPr>
          <w:noProof/>
        </w:rPr>
        <w:t>Remerciements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_Toc492895953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CE9F07F" w14:textId="0C6C4E82" w:rsidR="00811F26" w:rsidRDefault="00811F26">
      <w:pPr>
        <w:pStyle w:val="TM1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  <w:lang w:val="fr-FR"/>
        </w:rPr>
      </w:pPr>
      <w:r>
        <w:rPr>
          <w:noProof/>
        </w:rPr>
        <w:t>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_Toc492895954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15BC2323" w14:textId="7BF174DD" w:rsidR="00811F26" w:rsidRDefault="00811F26">
      <w:pPr>
        <w:pStyle w:val="TM1"/>
        <w:tabs>
          <w:tab w:val="left" w:pos="480"/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  <w:lang w:val="fr-FR"/>
        </w:rPr>
      </w:pPr>
      <w:r>
        <w:rPr>
          <w:noProof/>
        </w:rPr>
        <w:t>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FR"/>
        </w:rPr>
        <w:tab/>
      </w:r>
      <w:r>
        <w:rPr>
          <w:noProof/>
        </w:rPr>
        <w:t>Présentation du projet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_Toc492895955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6D9CB7E0" w14:textId="57427A46" w:rsidR="00811F26" w:rsidRDefault="00811F26">
      <w:pPr>
        <w:pStyle w:val="TM2"/>
        <w:tabs>
          <w:tab w:val="left" w:pos="960"/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  <w:lang w:val="fr-FR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FR"/>
        </w:rPr>
        <w:tab/>
      </w:r>
      <w:r>
        <w:rPr>
          <w:noProof/>
        </w:rPr>
        <w:t>Objectifs du projet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_Toc492895956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3046F520" w14:textId="6214034C" w:rsidR="00811F26" w:rsidRDefault="00811F26">
      <w:pPr>
        <w:pStyle w:val="TM2"/>
        <w:tabs>
          <w:tab w:val="left" w:pos="960"/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  <w:lang w:val="fr-FR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FR"/>
        </w:rPr>
        <w:tab/>
      </w:r>
      <w:r>
        <w:rPr>
          <w:noProof/>
        </w:rPr>
        <w:t>Planning de réalisation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_Toc492895957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2D36A411" w14:textId="5CF68463" w:rsidR="00811F26" w:rsidRDefault="00811F26">
      <w:pPr>
        <w:pStyle w:val="TM2"/>
        <w:tabs>
          <w:tab w:val="left" w:pos="960"/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  <w:lang w:val="fr-FR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FR"/>
        </w:rPr>
        <w:tab/>
      </w:r>
      <w:r>
        <w:rPr>
          <w:noProof/>
        </w:rPr>
        <w:t>Architecture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_Toc492895958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2440F90B" w14:textId="330BCD96" w:rsidR="00811F26" w:rsidRDefault="00811F26">
      <w:pPr>
        <w:pStyle w:val="TM2"/>
        <w:tabs>
          <w:tab w:val="left" w:pos="960"/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  <w:lang w:val="fr-FR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FR"/>
        </w:rPr>
        <w:tab/>
      </w:r>
      <w:r>
        <w:rPr>
          <w:noProof/>
        </w:rPr>
        <w:t>Technologies utilisées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_Toc492895959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6B9EDECE" w14:textId="733F2E66" w:rsidR="00811F26" w:rsidRDefault="00811F26">
      <w:pPr>
        <w:pStyle w:val="TM1"/>
        <w:tabs>
          <w:tab w:val="left" w:pos="480"/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  <w:lang w:val="fr-FR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FR"/>
        </w:rPr>
        <w:tab/>
      </w:r>
      <w:r>
        <w:rPr>
          <w:noProof/>
        </w:rPr>
        <w:t>Réalisation de l’application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_Toc492895960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48D66D70" w14:textId="1FA1507E" w:rsidR="00811F26" w:rsidRDefault="00811F26">
      <w:pPr>
        <w:pStyle w:val="TM2"/>
        <w:tabs>
          <w:tab w:val="left" w:pos="960"/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  <w:lang w:val="fr-FR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FR"/>
        </w:rPr>
        <w:tab/>
      </w:r>
      <w:r>
        <w:rPr>
          <w:noProof/>
        </w:rPr>
        <w:t>Analyse et conception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_Toc492895961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65312B0A" w14:textId="1E2B89C9" w:rsidR="00811F26" w:rsidRDefault="00811F26">
      <w:pPr>
        <w:pStyle w:val="TM3"/>
        <w:tabs>
          <w:tab w:val="left" w:pos="1200"/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  <w:lang w:val="fr-FR"/>
        </w:rPr>
      </w:pPr>
      <w:r>
        <w:rPr>
          <w:noProof/>
        </w:rPr>
        <w:t>2.1.1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FR"/>
        </w:rPr>
        <w:tab/>
      </w:r>
      <w:r>
        <w:rPr>
          <w:noProof/>
        </w:rPr>
        <w:t>Analyse de l'existant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_Toc492895962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2A4D182B" w14:textId="7BA019D3" w:rsidR="00811F26" w:rsidRDefault="00811F26">
      <w:pPr>
        <w:pStyle w:val="TM3"/>
        <w:tabs>
          <w:tab w:val="left" w:pos="1200"/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  <w:lang w:val="fr-FR"/>
        </w:rPr>
      </w:pPr>
      <w:r>
        <w:rPr>
          <w:noProof/>
        </w:rPr>
        <w:t>2.1.2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FR"/>
        </w:rPr>
        <w:tab/>
      </w:r>
      <w:r>
        <w:rPr>
          <w:noProof/>
        </w:rPr>
        <w:t>Conception de l’application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_Toc492895963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6AA4F4EC" w14:textId="7468A1D1" w:rsidR="00811F26" w:rsidRDefault="00811F26">
      <w:pPr>
        <w:pStyle w:val="TM2"/>
        <w:tabs>
          <w:tab w:val="left" w:pos="960"/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  <w:lang w:val="fr-FR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FR"/>
        </w:rPr>
        <w:tab/>
      </w:r>
      <w:r>
        <w:rPr>
          <w:noProof/>
        </w:rPr>
        <w:t>Développement par fonctionnalité ou module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_Toc492895964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5554F0A1" w14:textId="4BF61951" w:rsidR="00811F26" w:rsidRDefault="00811F26">
      <w:pPr>
        <w:pStyle w:val="TM3"/>
        <w:tabs>
          <w:tab w:val="left" w:pos="1200"/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  <w:lang w:val="fr-FR"/>
        </w:rPr>
      </w:pPr>
      <w:r>
        <w:rPr>
          <w:noProof/>
        </w:rPr>
        <w:t>2.2.1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FR"/>
        </w:rPr>
        <w:tab/>
      </w:r>
      <w:r>
        <w:rPr>
          <w:noProof/>
        </w:rPr>
        <w:t>Module ou Fonctionnalité numéro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_Toc492895965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36A023BC" w14:textId="412EAC08" w:rsidR="00811F26" w:rsidRDefault="00811F26">
      <w:pPr>
        <w:pStyle w:val="TM3"/>
        <w:tabs>
          <w:tab w:val="left" w:pos="1200"/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  <w:lang w:val="fr-FR"/>
        </w:rPr>
      </w:pPr>
      <w:r>
        <w:rPr>
          <w:noProof/>
        </w:rPr>
        <w:t>2.2.2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FR"/>
        </w:rPr>
        <w:tab/>
      </w:r>
      <w:r>
        <w:rPr>
          <w:noProof/>
        </w:rPr>
        <w:t>Module ou Fonctionnalité numéro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_Toc492895966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3887B592" w14:textId="30D1B3A0" w:rsidR="00811F26" w:rsidRDefault="00811F26">
      <w:pPr>
        <w:pStyle w:val="TM3"/>
        <w:tabs>
          <w:tab w:val="left" w:pos="1200"/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  <w:lang w:val="fr-FR"/>
        </w:rPr>
      </w:pPr>
      <w:r>
        <w:rPr>
          <w:noProof/>
        </w:rPr>
        <w:t>2.2.3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FR"/>
        </w:rPr>
        <w:tab/>
      </w:r>
      <w:r>
        <w:rPr>
          <w:noProof/>
        </w:rPr>
        <w:t>Gestion des utilisateurs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_Toc492895967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494D6673" w14:textId="3B0F35B5" w:rsidR="00811F26" w:rsidRDefault="00811F26">
      <w:pPr>
        <w:pStyle w:val="TM2"/>
        <w:tabs>
          <w:tab w:val="left" w:pos="960"/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  <w:lang w:val="fr-FR"/>
        </w:rPr>
      </w:pPr>
      <w:r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FR"/>
        </w:rPr>
        <w:tab/>
      </w:r>
      <w:r>
        <w:rPr>
          <w:noProof/>
        </w:rPr>
        <w:t>État d’Analyse et Statistiques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_Toc492895968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39601D66" w14:textId="781E8192" w:rsidR="00811F26" w:rsidRDefault="00811F26">
      <w:pPr>
        <w:pStyle w:val="TM3"/>
        <w:tabs>
          <w:tab w:val="left" w:pos="1200"/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  <w:lang w:val="fr-FR"/>
        </w:rPr>
      </w:pPr>
      <w:r>
        <w:rPr>
          <w:noProof/>
        </w:rPr>
        <w:t>2.3.1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FR"/>
        </w:rPr>
        <w:tab/>
      </w:r>
      <w:r>
        <w:rPr>
          <w:noProof/>
        </w:rPr>
        <w:t>État numéro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_Toc492895969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3754A0CE" w14:textId="66F5E52D" w:rsidR="00811F26" w:rsidRDefault="00811F26">
      <w:pPr>
        <w:pStyle w:val="TM3"/>
        <w:tabs>
          <w:tab w:val="left" w:pos="1200"/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  <w:lang w:val="fr-FR"/>
        </w:rPr>
      </w:pPr>
      <w:r>
        <w:rPr>
          <w:noProof/>
        </w:rPr>
        <w:t>2.3.2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FR"/>
        </w:rPr>
        <w:tab/>
      </w:r>
      <w:r>
        <w:rPr>
          <w:noProof/>
        </w:rPr>
        <w:t>État numéro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_Toc492895970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44A9D501" w14:textId="2C5CB94C" w:rsidR="00811F26" w:rsidRDefault="00811F26">
      <w:pPr>
        <w:pStyle w:val="TM3"/>
        <w:tabs>
          <w:tab w:val="left" w:pos="1200"/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  <w:lang w:val="fr-FR"/>
        </w:rPr>
      </w:pPr>
      <w:r>
        <w:rPr>
          <w:noProof/>
        </w:rPr>
        <w:t>2.3.3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FR"/>
        </w:rPr>
        <w:tab/>
      </w:r>
      <w:r>
        <w:rPr>
          <w:noProof/>
        </w:rPr>
        <w:t>Statistique numéro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_Toc492895971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425D5CDB" w14:textId="7E36EC20" w:rsidR="00811F26" w:rsidRDefault="00811F26">
      <w:pPr>
        <w:pStyle w:val="TM2"/>
        <w:tabs>
          <w:tab w:val="left" w:pos="960"/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  <w:lang w:val="fr-FR"/>
        </w:rPr>
      </w:pPr>
      <w:r>
        <w:rPr>
          <w:noProof/>
        </w:rPr>
        <w:t>2.4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FR"/>
        </w:rPr>
        <w:tab/>
      </w:r>
      <w:r>
        <w:rPr>
          <w:noProof/>
        </w:rPr>
        <w:t>Problèmes rencontrés et solutions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_Toc492895972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12C02111" w14:textId="3528F4DF" w:rsidR="00811F26" w:rsidRDefault="00811F26">
      <w:pPr>
        <w:pStyle w:val="TM1"/>
        <w:tabs>
          <w:tab w:val="left" w:pos="480"/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  <w:lang w:val="fr-FR"/>
        </w:rPr>
      </w:pPr>
      <w:r>
        <w:rPr>
          <w:noProof/>
        </w:rPr>
        <w:t>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FR"/>
        </w:rPr>
        <w:tab/>
      </w:r>
      <w:r>
        <w:rPr>
          <w:noProof/>
        </w:rPr>
        <w:t>Évaluation du projet et connaissances acquises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_Toc492895973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6FC1450A" w14:textId="48826701" w:rsidR="00811F26" w:rsidRDefault="00811F26">
      <w:pPr>
        <w:pStyle w:val="TM2"/>
        <w:tabs>
          <w:tab w:val="left" w:pos="960"/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  <w:lang w:val="fr-FR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FR"/>
        </w:rPr>
        <w:tab/>
      </w:r>
      <w:r>
        <w:rPr>
          <w:noProof/>
        </w:rPr>
        <w:t>Bilan pour l'entreprise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_Toc492895974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648295DA" w14:textId="326C307F" w:rsidR="00811F26" w:rsidRDefault="00811F26">
      <w:pPr>
        <w:pStyle w:val="TM2"/>
        <w:tabs>
          <w:tab w:val="left" w:pos="960"/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  <w:lang w:val="fr-FR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FR"/>
        </w:rPr>
        <w:tab/>
      </w:r>
      <w:r>
        <w:rPr>
          <w:noProof/>
        </w:rPr>
        <w:t>Bilan personnel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_Toc492895975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00BBCAE7" w14:textId="5A238A41" w:rsidR="00811F26" w:rsidRDefault="00811F26">
      <w:pPr>
        <w:pStyle w:val="TM2"/>
        <w:tabs>
          <w:tab w:val="left" w:pos="960"/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  <w:lang w:val="fr-FR"/>
        </w:rPr>
      </w:pPr>
      <w:r>
        <w:rPr>
          <w:noProof/>
        </w:rPr>
        <w:t>3.3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FR"/>
        </w:rPr>
        <w:tab/>
      </w:r>
      <w:r>
        <w:rPr>
          <w:noProof/>
        </w:rPr>
        <w:t>Extension et évolution de l’application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_Toc492895976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3F63B950" w14:textId="32EF8724" w:rsidR="00811F26" w:rsidRDefault="00811F26">
      <w:pPr>
        <w:pStyle w:val="TM1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  <w:lang w:val="fr-FR"/>
        </w:rPr>
      </w:pPr>
      <w:r>
        <w:rPr>
          <w:noProof/>
        </w:rPr>
        <w:t>Conclusion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_Toc492895977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6FC91125" w14:textId="24F29B45" w:rsidR="00811F26" w:rsidRDefault="00811F26">
      <w:pPr>
        <w:pStyle w:val="TM1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  <w:lang w:val="fr-FR"/>
        </w:rPr>
      </w:pPr>
      <w:r>
        <w:rPr>
          <w:noProof/>
        </w:rPr>
        <w:t>Bibliographie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_Toc492895978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0FA3B101" w14:textId="5E66526B" w:rsidR="00811F26" w:rsidRDefault="00811F26">
      <w:pPr>
        <w:pStyle w:val="TM1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  <w:lang w:val="fr-FR"/>
        </w:rPr>
      </w:pPr>
      <w:r>
        <w:rPr>
          <w:noProof/>
        </w:rPr>
        <w:lastRenderedPageBreak/>
        <w:t>Annexe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_Toc492895979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i</w:t>
      </w:r>
      <w:r>
        <w:rPr>
          <w:noProof/>
        </w:rPr>
        <w:fldChar w:fldCharType="end"/>
      </w:r>
    </w:p>
    <w:p w14:paraId="58745A4F" w14:textId="547F29E9" w:rsidR="00A6294C" w:rsidRDefault="00A6294C">
      <w:r>
        <w:fldChar w:fldCharType="end"/>
      </w:r>
    </w:p>
    <w:p w14:paraId="02B973A0" w14:textId="77777777" w:rsidR="000D2DFC" w:rsidRDefault="000D2DFC" w:rsidP="000D2DFC">
      <w:pPr>
        <w:pStyle w:val="Titre1"/>
        <w:numPr>
          <w:ilvl w:val="0"/>
          <w:numId w:val="0"/>
        </w:numPr>
        <w:ind w:left="432" w:hanging="432"/>
      </w:pPr>
    </w:p>
    <w:p w14:paraId="1F957C52" w14:textId="77777777" w:rsidR="000D2DFC" w:rsidRDefault="000D2DFC" w:rsidP="000D2DFC">
      <w:pPr>
        <w:pStyle w:val="Titre1"/>
        <w:numPr>
          <w:ilvl w:val="0"/>
          <w:numId w:val="0"/>
        </w:numPr>
        <w:ind w:left="432" w:hanging="432"/>
      </w:pPr>
    </w:p>
    <w:p w14:paraId="44CF1C4D" w14:textId="77777777" w:rsidR="000D2DFC" w:rsidRDefault="000D2DFC" w:rsidP="000D2DFC">
      <w:pPr>
        <w:pStyle w:val="Titre1"/>
        <w:numPr>
          <w:ilvl w:val="0"/>
          <w:numId w:val="0"/>
        </w:numPr>
        <w:ind w:left="432" w:hanging="432"/>
      </w:pPr>
    </w:p>
    <w:p w14:paraId="587D7D87" w14:textId="77777777" w:rsidR="000D2DFC" w:rsidRDefault="000D2DFC" w:rsidP="000D2DFC">
      <w:pPr>
        <w:pStyle w:val="Titre1"/>
        <w:numPr>
          <w:ilvl w:val="0"/>
          <w:numId w:val="0"/>
        </w:numPr>
        <w:ind w:left="432" w:hanging="432"/>
      </w:pPr>
    </w:p>
    <w:p w14:paraId="61458FCA" w14:textId="77777777" w:rsidR="000D2DFC" w:rsidRDefault="000D2DFC" w:rsidP="000D2DFC">
      <w:pPr>
        <w:pStyle w:val="Titre1"/>
        <w:numPr>
          <w:ilvl w:val="0"/>
          <w:numId w:val="0"/>
        </w:numPr>
        <w:ind w:left="432" w:hanging="432"/>
      </w:pPr>
    </w:p>
    <w:p w14:paraId="44AA19DD" w14:textId="77777777" w:rsidR="000D2DFC" w:rsidRDefault="000D2DFC">
      <w:pPr>
        <w:spacing w:line="240" w:lineRule="auto"/>
        <w:jc w:val="left"/>
        <w:rPr>
          <w:b/>
          <w:kern w:val="28"/>
          <w:sz w:val="36"/>
        </w:rPr>
      </w:pPr>
      <w:r>
        <w:br w:type="page"/>
      </w:r>
    </w:p>
    <w:p w14:paraId="4CAF1930" w14:textId="77777777" w:rsidR="00A6294C" w:rsidRDefault="00A6294C" w:rsidP="000D2DFC">
      <w:pPr>
        <w:pStyle w:val="Titre1"/>
        <w:numPr>
          <w:ilvl w:val="0"/>
          <w:numId w:val="0"/>
        </w:numPr>
        <w:ind w:left="432" w:hanging="432"/>
      </w:pPr>
      <w:bookmarkStart w:id="4" w:name="_Toc492895947"/>
      <w:r>
        <w:lastRenderedPageBreak/>
        <w:t>Liste des tableaux</w:t>
      </w:r>
      <w:bookmarkStart w:id="5" w:name="_GoBack"/>
      <w:bookmarkEnd w:id="4"/>
      <w:bookmarkEnd w:id="5"/>
    </w:p>
    <w:p w14:paraId="69645826" w14:textId="497B769A" w:rsidR="003E6C8C" w:rsidRDefault="00EC53A6">
      <w:pPr>
        <w:pStyle w:val="Tabledesillustrations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  <w:lang w:val="fr-FR"/>
        </w:rPr>
      </w:pPr>
      <w:r>
        <w:fldChar w:fldCharType="begin"/>
      </w:r>
      <w:r>
        <w:instrText xml:space="preserve"> TOC \h \z \c "Tableau" </w:instrText>
      </w:r>
      <w:r>
        <w:fldChar w:fldCharType="separate"/>
      </w:r>
      <w:hyperlink w:anchor="_Toc441148074" w:history="1">
        <w:r w:rsidR="003E6C8C" w:rsidRPr="00B02DC5">
          <w:rPr>
            <w:rStyle w:val="Lienhypertexte"/>
            <w:noProof/>
          </w:rPr>
          <w:t>Tableau 1 : Classement TIOBE 2014 de quelques langages de programmation</w:t>
        </w:r>
        <w:r w:rsidR="003E6C8C">
          <w:rPr>
            <w:noProof/>
            <w:webHidden/>
          </w:rPr>
          <w:tab/>
        </w:r>
        <w:r w:rsidR="003E6C8C">
          <w:rPr>
            <w:noProof/>
            <w:webHidden/>
          </w:rPr>
          <w:fldChar w:fldCharType="begin"/>
        </w:r>
        <w:r w:rsidR="003E6C8C">
          <w:rPr>
            <w:noProof/>
            <w:webHidden/>
          </w:rPr>
          <w:instrText xml:space="preserve"> PAGEREF _Toc441148074 \h </w:instrText>
        </w:r>
        <w:r w:rsidR="003E6C8C">
          <w:rPr>
            <w:noProof/>
            <w:webHidden/>
          </w:rPr>
        </w:r>
        <w:r w:rsidR="003E6C8C">
          <w:rPr>
            <w:noProof/>
            <w:webHidden/>
          </w:rPr>
          <w:fldChar w:fldCharType="separate"/>
        </w:r>
        <w:r w:rsidR="003E6C8C">
          <w:rPr>
            <w:noProof/>
            <w:webHidden/>
          </w:rPr>
          <w:t>6</w:t>
        </w:r>
        <w:r w:rsidR="003E6C8C">
          <w:rPr>
            <w:noProof/>
            <w:webHidden/>
          </w:rPr>
          <w:fldChar w:fldCharType="end"/>
        </w:r>
      </w:hyperlink>
    </w:p>
    <w:p w14:paraId="0D1F1366" w14:textId="77B80352" w:rsidR="00A6294C" w:rsidRDefault="00EC53A6">
      <w:r>
        <w:fldChar w:fldCharType="end"/>
      </w:r>
    </w:p>
    <w:p w14:paraId="3E4D5B88" w14:textId="77777777" w:rsidR="006E6942" w:rsidRDefault="006E6942">
      <w:pPr>
        <w:spacing w:line="240" w:lineRule="auto"/>
        <w:jc w:val="left"/>
        <w:rPr>
          <w:b/>
          <w:kern w:val="28"/>
          <w:sz w:val="36"/>
        </w:rPr>
      </w:pPr>
      <w:r>
        <w:br w:type="page"/>
      </w:r>
    </w:p>
    <w:p w14:paraId="7C37EE04" w14:textId="76A8A1A0" w:rsidR="00A6294C" w:rsidRDefault="00A6294C" w:rsidP="000D2DFC">
      <w:pPr>
        <w:pStyle w:val="Titre1"/>
        <w:numPr>
          <w:ilvl w:val="0"/>
          <w:numId w:val="0"/>
        </w:numPr>
        <w:ind w:left="432" w:hanging="432"/>
      </w:pPr>
      <w:bookmarkStart w:id="6" w:name="_Toc492895948"/>
      <w:r>
        <w:lastRenderedPageBreak/>
        <w:t>Liste des figures</w:t>
      </w:r>
      <w:bookmarkEnd w:id="6"/>
    </w:p>
    <w:bookmarkStart w:id="7" w:name="_Toc437059911"/>
    <w:bookmarkStart w:id="8" w:name="_Toc437059942"/>
    <w:bookmarkStart w:id="9" w:name="_Toc437059962"/>
    <w:bookmarkStart w:id="10" w:name="_Toc437060012"/>
    <w:bookmarkEnd w:id="0"/>
    <w:bookmarkEnd w:id="1"/>
    <w:bookmarkEnd w:id="2"/>
    <w:bookmarkEnd w:id="3"/>
    <w:p w14:paraId="2A325E40" w14:textId="736CE862" w:rsidR="003E6C8C" w:rsidRDefault="000B1467">
      <w:pPr>
        <w:pStyle w:val="Tabledesillustrations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  <w:lang w:val="fr-FR"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441148082" w:history="1">
        <w:r w:rsidR="003E6C8C" w:rsidRPr="00856DE3">
          <w:rPr>
            <w:rStyle w:val="Lienhypertexte"/>
            <w:noProof/>
          </w:rPr>
          <w:t>Figure 1: Part de marché des navigateurs en février 2014.</w:t>
        </w:r>
        <w:r w:rsidR="003E6C8C">
          <w:rPr>
            <w:noProof/>
            <w:webHidden/>
          </w:rPr>
          <w:tab/>
        </w:r>
        <w:r w:rsidR="003E6C8C">
          <w:rPr>
            <w:noProof/>
            <w:webHidden/>
          </w:rPr>
          <w:fldChar w:fldCharType="begin"/>
        </w:r>
        <w:r w:rsidR="003E6C8C">
          <w:rPr>
            <w:noProof/>
            <w:webHidden/>
          </w:rPr>
          <w:instrText xml:space="preserve"> PAGEREF _Toc441148082 \h </w:instrText>
        </w:r>
        <w:r w:rsidR="003E6C8C">
          <w:rPr>
            <w:noProof/>
            <w:webHidden/>
          </w:rPr>
        </w:r>
        <w:r w:rsidR="003E6C8C">
          <w:rPr>
            <w:noProof/>
            <w:webHidden/>
          </w:rPr>
          <w:fldChar w:fldCharType="separate"/>
        </w:r>
        <w:r w:rsidR="003E6C8C">
          <w:rPr>
            <w:noProof/>
            <w:webHidden/>
          </w:rPr>
          <w:t>3</w:t>
        </w:r>
        <w:r w:rsidR="003E6C8C">
          <w:rPr>
            <w:noProof/>
            <w:webHidden/>
          </w:rPr>
          <w:fldChar w:fldCharType="end"/>
        </w:r>
      </w:hyperlink>
    </w:p>
    <w:p w14:paraId="59AB837F" w14:textId="658B4065" w:rsidR="00A6294C" w:rsidRDefault="000B1467" w:rsidP="000B1467">
      <w:pPr>
        <w:jc w:val="left"/>
      </w:pPr>
      <w:r>
        <w:fldChar w:fldCharType="end"/>
      </w:r>
    </w:p>
    <w:p w14:paraId="23E08963" w14:textId="77777777" w:rsidR="00F579FF" w:rsidRDefault="00F579FF" w:rsidP="000B1467">
      <w:pPr>
        <w:jc w:val="left"/>
      </w:pPr>
      <w:r>
        <w:br w:type="page"/>
      </w:r>
    </w:p>
    <w:p w14:paraId="5799D8B0" w14:textId="77777777" w:rsidR="006E6942" w:rsidRDefault="006E6942" w:rsidP="006E6942">
      <w:pPr>
        <w:pStyle w:val="Titre1"/>
        <w:numPr>
          <w:ilvl w:val="0"/>
          <w:numId w:val="0"/>
        </w:numPr>
        <w:ind w:left="432" w:hanging="432"/>
      </w:pPr>
      <w:bookmarkStart w:id="11" w:name="_Toc492895949"/>
      <w:bookmarkEnd w:id="7"/>
      <w:bookmarkEnd w:id="8"/>
      <w:bookmarkEnd w:id="9"/>
      <w:bookmarkEnd w:id="10"/>
      <w:r>
        <w:lastRenderedPageBreak/>
        <w:t>Glossaire</w:t>
      </w:r>
      <w:bookmarkEnd w:id="11"/>
    </w:p>
    <w:p w14:paraId="441AAFD4" w14:textId="77777777" w:rsidR="006E6942" w:rsidRDefault="006E6942" w:rsidP="006E6942">
      <w:pPr>
        <w:rPr>
          <w:rStyle w:val="GlossaryEntry"/>
          <w:lang w:val="fr-FR"/>
        </w:rPr>
      </w:pPr>
    </w:p>
    <w:p w14:paraId="4ED83454" w14:textId="77777777" w:rsidR="006E6942" w:rsidRPr="00DA6185" w:rsidRDefault="006E6942" w:rsidP="006E6942">
      <w:pPr>
        <w:pStyle w:val="GlossaryDefinition"/>
        <w:rPr>
          <w:lang w:val="fr-FR"/>
        </w:rPr>
      </w:pPr>
      <w:r w:rsidRPr="00DA6185">
        <w:rPr>
          <w:rStyle w:val="GlossaryEntry"/>
          <w:lang w:val="fr-FR"/>
        </w:rPr>
        <w:t>Astéroïde</w:t>
      </w:r>
      <w:r w:rsidRPr="00DA6185">
        <w:rPr>
          <w:lang w:val="fr-FR"/>
        </w:rPr>
        <w:t>. Minuscule planète dont la taille varie entre 1 000 km à moins d'un km de diamètre. Les astéroïdes gravitent généralement autour de planètes plus grandes.</w:t>
      </w:r>
    </w:p>
    <w:p w14:paraId="575C4BF6" w14:textId="77777777" w:rsidR="006E6942" w:rsidRPr="00DA6185" w:rsidRDefault="006E6942" w:rsidP="006E6942">
      <w:pPr>
        <w:pStyle w:val="GlossaryDefinition"/>
        <w:rPr>
          <w:lang w:val="fr-FR"/>
        </w:rPr>
      </w:pPr>
      <w:r w:rsidRPr="00DA6185">
        <w:rPr>
          <w:rStyle w:val="GlossaryEntry"/>
          <w:lang w:val="fr-FR"/>
        </w:rPr>
        <w:t>Atmosphère</w:t>
      </w:r>
      <w:r w:rsidRPr="00DA6185">
        <w:rPr>
          <w:lang w:val="fr-FR"/>
        </w:rPr>
        <w:t>. Masse gazeuse entourant les planètes, dont la Terre.</w:t>
      </w:r>
    </w:p>
    <w:p w14:paraId="0ADB0738" w14:textId="77777777" w:rsidR="006E6942" w:rsidRPr="003F5D34" w:rsidRDefault="006E6942" w:rsidP="006E6942">
      <w:pPr>
        <w:pStyle w:val="GlossaryDefinition"/>
        <w:rPr>
          <w:lang w:val="fr-FR"/>
        </w:rPr>
      </w:pPr>
      <w:r w:rsidRPr="00DA6185">
        <w:rPr>
          <w:rStyle w:val="GlossaryEntry"/>
          <w:lang w:val="fr-FR"/>
        </w:rPr>
        <w:t>Densité</w:t>
      </w:r>
      <w:r w:rsidRPr="00DA6185">
        <w:rPr>
          <w:lang w:val="fr-FR"/>
        </w:rPr>
        <w:t>. Nombre de particules par unité de mesure.</w:t>
      </w:r>
    </w:p>
    <w:p w14:paraId="054C7624" w14:textId="77777777" w:rsidR="006E6942" w:rsidRDefault="006E6942">
      <w:pPr>
        <w:spacing w:line="240" w:lineRule="auto"/>
        <w:jc w:val="left"/>
        <w:rPr>
          <w:b/>
          <w:kern w:val="28"/>
          <w:sz w:val="36"/>
          <w:lang w:val="fr-FR"/>
        </w:rPr>
      </w:pPr>
      <w:r>
        <w:rPr>
          <w:lang w:val="fr-FR"/>
        </w:rPr>
        <w:br w:type="page"/>
      </w:r>
    </w:p>
    <w:p w14:paraId="5C03D268" w14:textId="77777777" w:rsidR="00411FD5" w:rsidRDefault="00411FD5" w:rsidP="00341942">
      <w:pPr>
        <w:sectPr w:rsidR="00411FD5" w:rsidSect="00C01A6F">
          <w:headerReference w:type="default" r:id="rId15"/>
          <w:footerReference w:type="default" r:id="rId16"/>
          <w:pgSz w:w="11907" w:h="16840" w:code="9"/>
          <w:pgMar w:top="1418" w:right="1418" w:bottom="1418" w:left="1418" w:header="567" w:footer="567" w:gutter="284"/>
          <w:pgNumType w:fmt="lowerRoman" w:start="1"/>
          <w:cols w:space="720"/>
          <w:noEndnote/>
          <w:docGrid w:linePitch="326"/>
        </w:sectPr>
      </w:pPr>
    </w:p>
    <w:p w14:paraId="7EF2C943" w14:textId="77777777" w:rsidR="00A6294C" w:rsidRDefault="00BA3BEB" w:rsidP="003E6C8C">
      <w:pPr>
        <w:pStyle w:val="Titre1"/>
        <w:numPr>
          <w:ilvl w:val="0"/>
          <w:numId w:val="0"/>
        </w:numPr>
        <w:ind w:left="432" w:hanging="432"/>
      </w:pPr>
      <w:bookmarkStart w:id="12" w:name="_Toc492895950"/>
      <w:r>
        <w:lastRenderedPageBreak/>
        <w:t>Avant-propos</w:t>
      </w:r>
      <w:bookmarkEnd w:id="12"/>
    </w:p>
    <w:p w14:paraId="43201310" w14:textId="77777777" w:rsidR="00F47466" w:rsidRDefault="00F47466" w:rsidP="00F47466">
      <w:pPr>
        <w:jc w:val="left"/>
      </w:pPr>
      <w:r>
        <w:t xml:space="preserve">Le présent </w:t>
      </w:r>
      <w:r w:rsidR="00EB610A">
        <w:t>mémoire</w:t>
      </w:r>
      <w:r>
        <w:t xml:space="preserve"> présente les résultats du travail effectué lors de mon stage de fin d’étude</w:t>
      </w:r>
      <w:r w:rsidR="007B47BF">
        <w:t xml:space="preserve">s de Licence en </w:t>
      </w:r>
      <w:r>
        <w:t>Informatique de l’</w:t>
      </w:r>
      <w:r w:rsidR="001823E8">
        <w:t>IT University;</w:t>
      </w:r>
      <w:r>
        <w:t xml:space="preserve"> </w:t>
      </w:r>
      <w:r w:rsidR="001823E8">
        <w:t>s</w:t>
      </w:r>
      <w:r>
        <w:t xml:space="preserve">tage effectué </w:t>
      </w:r>
      <w:r w:rsidR="001823E8">
        <w:t xml:space="preserve">au département </w:t>
      </w:r>
      <w:r w:rsidR="00EB610A">
        <w:fldChar w:fldCharType="begin"/>
      </w:r>
      <w:r w:rsidR="00EB610A">
        <w:instrText xml:space="preserve"> MACROBUTTON  AbaisserEnCorpsDeTexte "[Tapez ici le nom du département d'accueil]" </w:instrText>
      </w:r>
      <w:r w:rsidR="00EB610A">
        <w:fldChar w:fldCharType="end"/>
      </w:r>
      <w:r w:rsidR="001823E8">
        <w:t xml:space="preserve">de </w:t>
      </w:r>
      <w:r w:rsidR="00EB610A">
        <w:fldChar w:fldCharType="begin"/>
      </w:r>
      <w:r w:rsidR="00EB610A">
        <w:instrText xml:space="preserve"> MACROBUTTON  AbaisserEnCorpsDeTexte "[Tapez ici le nom de l'entité d'accueil]" </w:instrText>
      </w:r>
      <w:r w:rsidR="00EB610A">
        <w:fldChar w:fldCharType="end"/>
      </w:r>
      <w:r w:rsidR="001823E8">
        <w:t xml:space="preserve"> durant [X] mois, de </w:t>
      </w:r>
      <w:r w:rsidR="007B47BF">
        <w:fldChar w:fldCharType="begin"/>
      </w:r>
      <w:r w:rsidR="007B47BF">
        <w:instrText xml:space="preserve"> MACROBUTTON  AbaisserEnCorpsDeTexte "[mois de début de stage]" </w:instrText>
      </w:r>
      <w:r w:rsidR="007B47BF">
        <w:fldChar w:fldCharType="end"/>
      </w:r>
      <w:r w:rsidR="001823E8">
        <w:t xml:space="preserve"> à </w:t>
      </w:r>
      <w:r w:rsidR="007B47BF">
        <w:fldChar w:fldCharType="begin"/>
      </w:r>
      <w:r w:rsidR="007B47BF">
        <w:instrText xml:space="preserve"> MACROBUTTON  AbaisserEnCorpsDeTexte "[mois de fin de stage]" </w:instrText>
      </w:r>
      <w:r w:rsidR="007B47BF">
        <w:fldChar w:fldCharType="end"/>
      </w:r>
      <w:r w:rsidR="007B47BF">
        <w:fldChar w:fldCharType="begin"/>
      </w:r>
      <w:r w:rsidR="007B47BF">
        <w:instrText xml:space="preserve"> MACROBUTTON  AbaisserEnCorpsDeTexte "[année du stage]" </w:instrText>
      </w:r>
      <w:r w:rsidR="007B47BF">
        <w:fldChar w:fldCharType="end"/>
      </w:r>
      <w:r w:rsidR="007B47BF">
        <w:t>.</w:t>
      </w:r>
    </w:p>
    <w:p w14:paraId="4088333D" w14:textId="77777777" w:rsidR="007B47BF" w:rsidRDefault="007B47BF" w:rsidP="007B47BF">
      <w:pPr>
        <w:jc w:val="left"/>
      </w:pPr>
      <w:r>
        <w:t xml:space="preserve">Afin de poser clairement le contexte de ce mémoire, je </w:t>
      </w:r>
      <w:r w:rsidR="00BA3BEB">
        <w:t xml:space="preserve">vais présenter </w:t>
      </w:r>
      <w:r>
        <w:t>succincte d’une part de l’IT University et d’autre part de mon institution/entreprise d’accueil.</w:t>
      </w:r>
    </w:p>
    <w:p w14:paraId="4422909D" w14:textId="77777777" w:rsidR="007B47BF" w:rsidRPr="00665C3B" w:rsidRDefault="007B47BF" w:rsidP="003E6C8C">
      <w:pPr>
        <w:pStyle w:val="Titre2"/>
        <w:numPr>
          <w:ilvl w:val="0"/>
          <w:numId w:val="0"/>
        </w:numPr>
        <w:ind w:left="576" w:hanging="576"/>
      </w:pPr>
      <w:bookmarkStart w:id="13" w:name="_Toc492895951"/>
      <w:r>
        <w:t>L’IT University</w:t>
      </w:r>
      <w:bookmarkEnd w:id="13"/>
    </w:p>
    <w:p w14:paraId="7D12AE9F" w14:textId="77777777" w:rsidR="00271B35" w:rsidRDefault="00271B35" w:rsidP="00271B35">
      <w:pPr>
        <w:pStyle w:val="Para"/>
        <w:ind w:firstLine="0"/>
        <w:jc w:val="left"/>
      </w:pPr>
      <w:r>
        <w:t>Fondée en 2011, l’IT University</w:t>
      </w:r>
      <w:r w:rsidR="0052421C">
        <w:t xml:space="preserve"> (ou ITU)</w:t>
      </w:r>
      <w:r>
        <w:t xml:space="preserve"> est une université privée</w:t>
      </w:r>
      <w:r w:rsidR="0052421C">
        <w:t>,</w:t>
      </w:r>
      <w:r>
        <w:t xml:space="preserve"> spécialisée en informatique</w:t>
      </w:r>
      <w:r w:rsidR="0052421C">
        <w:t>,</w:t>
      </w:r>
      <w:r>
        <w:t xml:space="preserve"> formant les jeunes bacheliers scientifiques : </w:t>
      </w:r>
    </w:p>
    <w:p w14:paraId="50C216ED" w14:textId="77777777" w:rsidR="007B47BF" w:rsidRDefault="00271B35" w:rsidP="00271B35">
      <w:pPr>
        <w:pStyle w:val="Para"/>
        <w:numPr>
          <w:ilvl w:val="0"/>
          <w:numId w:val="5"/>
        </w:numPr>
        <w:jc w:val="left"/>
      </w:pPr>
      <w:r>
        <w:t>en trois ans, pour l‘obtention d’une Licence, option Développement d’applications, Réseaux et Bases de Données ou Web et Design</w:t>
      </w:r>
    </w:p>
    <w:p w14:paraId="40F66407" w14:textId="77777777" w:rsidR="00271B35" w:rsidRDefault="00271B35" w:rsidP="00271B35">
      <w:pPr>
        <w:pStyle w:val="Para"/>
        <w:numPr>
          <w:ilvl w:val="0"/>
          <w:numId w:val="5"/>
        </w:numPr>
        <w:jc w:val="left"/>
      </w:pPr>
      <w:r>
        <w:t>en cinq ans, pour l’obtention d’un Master MBDS en coopération avec l’Université de Nice Sophia Antipolis - France</w:t>
      </w:r>
    </w:p>
    <w:p w14:paraId="476849E4" w14:textId="07362327" w:rsidR="0052421C" w:rsidRDefault="0052421C" w:rsidP="00811F26">
      <w:pPr>
        <w:pStyle w:val="Lgende"/>
      </w:pPr>
      <w:r>
        <w:t>Étant une formation professionnalisante, l’ITU a tissé des liens forts avec ses partenaires industriels, dont l’opérateur convergent TELMA</w:t>
      </w:r>
      <w:r w:rsidR="00B37B9C">
        <w:t>, le GOTICOM</w:t>
      </w:r>
      <w:r>
        <w:t xml:space="preserve"> et la plupart des entreprises et institutions du secteur des TIC</w:t>
      </w:r>
      <w:r w:rsidR="00B37B9C">
        <w:rPr>
          <w:rStyle w:val="Appelnotedebasdep"/>
        </w:rPr>
        <w:footnoteReference w:id="1"/>
      </w:r>
      <w:r>
        <w:t>.</w:t>
      </w:r>
      <w:r w:rsidR="00B37B9C">
        <w:t xml:space="preserve"> Ces partenaires participent effectivement à la formation par la fourniture de connexion Internet à haut débit, l’envoi de conférenciers ou encore par l’accueil des étudiants en stage.</w:t>
      </w:r>
      <w:r>
        <w:br/>
        <w:t xml:space="preserve">D’autre part, </w:t>
      </w:r>
      <w:r w:rsidR="00570A5A">
        <w:t>le</w:t>
      </w:r>
      <w:r>
        <w:t xml:space="preserve"> corps enseignant </w:t>
      </w:r>
      <w:r w:rsidR="00570A5A">
        <w:t xml:space="preserve">de l’ITU </w:t>
      </w:r>
      <w:r>
        <w:t>est constitué intégralement de spécialistes de très haut niveau et obligatoirement actifs professionnellement dans leurs domaines respe</w:t>
      </w:r>
      <w:r w:rsidR="00A22BAD">
        <w:t>ctifs.</w:t>
      </w:r>
      <w:r w:rsidR="00A22BAD">
        <w:br/>
        <w:t xml:space="preserve">Enfin, l’ITU fait partie du programme </w:t>
      </w:r>
      <w:r>
        <w:t>Microsoft I</w:t>
      </w:r>
      <w:r w:rsidR="00A22BAD">
        <w:t>magine</w:t>
      </w:r>
      <w:r>
        <w:t xml:space="preserve"> </w:t>
      </w:r>
      <w:r w:rsidR="00C4532C">
        <w:t>en plus d’être un Oracle Gold Partner</w:t>
      </w:r>
      <w:r>
        <w:t>.</w:t>
      </w:r>
    </w:p>
    <w:p w14:paraId="06E79882" w14:textId="77777777" w:rsidR="00B37B9C" w:rsidRDefault="00B37B9C" w:rsidP="003E6C8C">
      <w:pPr>
        <w:pStyle w:val="Titre2"/>
        <w:numPr>
          <w:ilvl w:val="0"/>
          <w:numId w:val="0"/>
        </w:numPr>
        <w:ind w:left="576" w:hanging="576"/>
      </w:pPr>
      <w:bookmarkStart w:id="14" w:name="_Toc492895952"/>
      <w:r>
        <w:t>L’Institution/Entreprise d’accueil</w:t>
      </w:r>
      <w:bookmarkEnd w:id="14"/>
    </w:p>
    <w:p w14:paraId="7DD25D2F" w14:textId="7E1A0503" w:rsidR="00B37B9C" w:rsidRDefault="00B37B9C" w:rsidP="009672B8">
      <w:pPr>
        <w:pStyle w:val="Para"/>
        <w:ind w:firstLine="0"/>
        <w:jc w:val="left"/>
      </w:pPr>
      <w:r>
        <w:t>La présentation</w:t>
      </w:r>
      <w:r w:rsidR="009672B8">
        <w:t xml:space="preserve"> devra </w:t>
      </w:r>
      <w:r w:rsidR="009672B8" w:rsidRPr="009672B8">
        <w:rPr>
          <w:b/>
        </w:rPr>
        <w:t xml:space="preserve">obligatoirement </w:t>
      </w:r>
      <w:r w:rsidR="009672B8">
        <w:t xml:space="preserve">rentrer dans le reste de cette page et au besoin une page supplémentaire… </w:t>
      </w:r>
    </w:p>
    <w:p w14:paraId="6FE0AA15" w14:textId="77777777" w:rsidR="006E6942" w:rsidRPr="003E6C8C" w:rsidRDefault="006E6942" w:rsidP="006E6942">
      <w:pPr>
        <w:pStyle w:val="Titre2"/>
        <w:numPr>
          <w:ilvl w:val="0"/>
          <w:numId w:val="0"/>
        </w:numPr>
        <w:ind w:left="576" w:hanging="576"/>
      </w:pPr>
      <w:bookmarkStart w:id="15" w:name="_Toc492895953"/>
      <w:r w:rsidRPr="003E6C8C">
        <w:lastRenderedPageBreak/>
        <w:t>Remerciements</w:t>
      </w:r>
      <w:bookmarkEnd w:id="15"/>
    </w:p>
    <w:p w14:paraId="18E9E80F" w14:textId="77777777" w:rsidR="006E6942" w:rsidRDefault="006E6942" w:rsidP="006E6942">
      <w:pPr>
        <w:jc w:val="left"/>
        <w:rPr>
          <w:lang w:val="fr-FR"/>
        </w:rPr>
      </w:pPr>
      <w:r w:rsidRPr="00DA6185">
        <w:rPr>
          <w:lang w:val="fr-FR"/>
        </w:rPr>
        <w:t xml:space="preserve">L'auteur tient à exprimer sa sincère reconnaissance à MM. les Professeurs Smith et Jones pour leur aide lors de la préparation de ce manuscrit. </w:t>
      </w:r>
      <w:r>
        <w:rPr>
          <w:lang w:val="fr-FR"/>
        </w:rPr>
        <w:br/>
      </w:r>
      <w:r w:rsidRPr="00DA6185">
        <w:rPr>
          <w:lang w:val="fr-FR"/>
        </w:rPr>
        <w:t xml:space="preserve">Il souhaite également remercier tout particulièrement le Dr. Elsa Leavitt dont la maîtrise du cours, tant sur le plan des besoins que des idées exposées, a été d'une grande aide pour la mise en route de ce projet. </w:t>
      </w:r>
      <w:r>
        <w:rPr>
          <w:lang w:val="fr-FR"/>
        </w:rPr>
        <w:br/>
      </w:r>
      <w:r w:rsidRPr="00DA6185">
        <w:rPr>
          <w:lang w:val="fr-FR"/>
        </w:rPr>
        <w:t>Enfin, merci également aux membres du comité étudiant pour leur soutien.</w:t>
      </w:r>
    </w:p>
    <w:p w14:paraId="607847D0" w14:textId="77777777" w:rsidR="006E6942" w:rsidRDefault="006E6942" w:rsidP="006E6942">
      <w:pPr>
        <w:spacing w:line="240" w:lineRule="auto"/>
        <w:jc w:val="left"/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6"/>
          <w:szCs w:val="52"/>
        </w:rPr>
      </w:pPr>
      <w:r>
        <w:br w:type="page"/>
      </w:r>
    </w:p>
    <w:p w14:paraId="0A4DC97E" w14:textId="77777777" w:rsidR="00BA3BEB" w:rsidRDefault="00BA3BEB" w:rsidP="003E6C8C">
      <w:pPr>
        <w:pStyle w:val="Titre1"/>
        <w:numPr>
          <w:ilvl w:val="0"/>
          <w:numId w:val="0"/>
        </w:numPr>
        <w:ind w:left="432" w:hanging="432"/>
      </w:pPr>
      <w:bookmarkStart w:id="16" w:name="_Toc492895954"/>
      <w:r>
        <w:lastRenderedPageBreak/>
        <w:t>Introduction</w:t>
      </w:r>
      <w:bookmarkEnd w:id="16"/>
    </w:p>
    <w:p w14:paraId="65378C29" w14:textId="77777777" w:rsidR="00BA3BEB" w:rsidRDefault="00BA3BEB" w:rsidP="00BA3BEB">
      <w:pPr>
        <w:jc w:val="left"/>
      </w:pPr>
      <w:r>
        <w:t>L’essentiel du travail que j’ai réalisé a porté sur le thème : « </w:t>
      </w:r>
      <w:r>
        <w:fldChar w:fldCharType="begin"/>
      </w:r>
      <w:r>
        <w:instrText xml:space="preserve"> MACROBUTTON  AbaisserEnCorpsDeTexte "[Tapez ici le titre du mémoire]" </w:instrText>
      </w:r>
      <w:r>
        <w:fldChar w:fldCharType="end"/>
      </w:r>
      <w:r>
        <w:t>»</w:t>
      </w:r>
      <w:r>
        <w:br/>
        <w:t xml:space="preserve">Présentez </w:t>
      </w:r>
      <w:r w:rsidRPr="00BA3BEB">
        <w:rPr>
          <w:b/>
        </w:rPr>
        <w:t>l’importance</w:t>
      </w:r>
      <w:r>
        <w:t xml:space="preserve"> du thème dans le contexte de l’informatique ou de ses applications en général et/ou dans le contexte de l’entreprise en particulier.</w:t>
      </w:r>
    </w:p>
    <w:p w14:paraId="1F08F33D" w14:textId="77777777" w:rsidR="001A6C22" w:rsidRDefault="001A6C22" w:rsidP="00BA3BEB">
      <w:pPr>
        <w:jc w:val="left"/>
      </w:pPr>
      <w:r>
        <w:t>En particulier, présentez l’existant et leurs inconvénients motivant votre présent travail.</w:t>
      </w:r>
    </w:p>
    <w:p w14:paraId="356825AE" w14:textId="77777777" w:rsidR="00BA3BEB" w:rsidRDefault="00BA3BEB" w:rsidP="00BA3BEB">
      <w:pPr>
        <w:jc w:val="left"/>
      </w:pPr>
      <w:r>
        <w:t>Présentez</w:t>
      </w:r>
      <w:r w:rsidR="001A6C22">
        <w:t xml:space="preserve"> alors</w:t>
      </w:r>
      <w:r>
        <w:t xml:space="preserve"> </w:t>
      </w:r>
      <w:r w:rsidRPr="00BA3BEB">
        <w:rPr>
          <w:b/>
        </w:rPr>
        <w:t>les résultats essentiels</w:t>
      </w:r>
      <w:r>
        <w:t xml:space="preserve"> de votre travail durant ce stage :</w:t>
      </w:r>
    </w:p>
    <w:p w14:paraId="777A58BA" w14:textId="77777777" w:rsidR="00BA3BEB" w:rsidRDefault="00BA3BEB" w:rsidP="00BA3BEB">
      <w:pPr>
        <w:pStyle w:val="Paragraphedeliste"/>
        <w:numPr>
          <w:ilvl w:val="0"/>
          <w:numId w:val="4"/>
        </w:numPr>
        <w:jc w:val="left"/>
      </w:pPr>
      <w:r>
        <w:t>Réalisation 1</w:t>
      </w:r>
    </w:p>
    <w:p w14:paraId="2BAAD394" w14:textId="77777777" w:rsidR="00BA3BEB" w:rsidRDefault="00BA3BEB" w:rsidP="00BA3BEB">
      <w:pPr>
        <w:pStyle w:val="Paragraphedeliste"/>
        <w:numPr>
          <w:ilvl w:val="0"/>
          <w:numId w:val="4"/>
        </w:numPr>
        <w:jc w:val="left"/>
      </w:pPr>
      <w:r>
        <w:t>Réalisation 2</w:t>
      </w:r>
    </w:p>
    <w:p w14:paraId="53839FEB" w14:textId="77777777" w:rsidR="00BA3BEB" w:rsidRDefault="00BA3BEB" w:rsidP="00BA3BEB">
      <w:pPr>
        <w:pStyle w:val="Paragraphedeliste"/>
        <w:numPr>
          <w:ilvl w:val="0"/>
          <w:numId w:val="4"/>
        </w:numPr>
        <w:jc w:val="left"/>
      </w:pPr>
      <w:r>
        <w:t>Etc.</w:t>
      </w:r>
    </w:p>
    <w:p w14:paraId="7B9ADB53" w14:textId="77777777" w:rsidR="00BA3BEB" w:rsidRDefault="00BA3BEB">
      <w:pPr>
        <w:spacing w:line="240" w:lineRule="auto"/>
        <w:jc w:val="left"/>
      </w:pPr>
      <w:r>
        <w:t>Présentez enfin, la structure du présent mémoire.</w:t>
      </w:r>
    </w:p>
    <w:p w14:paraId="7EDD0100" w14:textId="77777777" w:rsidR="001A6C22" w:rsidRDefault="001A6C22" w:rsidP="001A6C22">
      <w:pPr>
        <w:pStyle w:val="Para"/>
        <w:ind w:firstLine="0"/>
        <w:jc w:val="left"/>
      </w:pPr>
      <w:r>
        <w:t xml:space="preserve">L’introduction doit tenir </w:t>
      </w:r>
      <w:r w:rsidRPr="00D74826">
        <w:rPr>
          <w:b/>
        </w:rPr>
        <w:t>obligatoirement</w:t>
      </w:r>
      <w:r>
        <w:t xml:space="preserve"> sur une page maximum</w:t>
      </w:r>
    </w:p>
    <w:p w14:paraId="7F7C54F5" w14:textId="77777777" w:rsidR="001A6C22" w:rsidRDefault="001A6C22" w:rsidP="001A6C22">
      <w:pPr>
        <w:pStyle w:val="Para"/>
        <w:ind w:firstLine="0"/>
        <w:jc w:val="left"/>
      </w:pPr>
    </w:p>
    <w:p w14:paraId="5FD433DD" w14:textId="77777777" w:rsidR="001A6C22" w:rsidRDefault="001A6C22" w:rsidP="001A6C22">
      <w:pPr>
        <w:pStyle w:val="Para"/>
        <w:ind w:firstLine="0"/>
        <w:jc w:val="left"/>
        <w:sectPr w:rsidR="001A6C22" w:rsidSect="00C01A6F">
          <w:headerReference w:type="first" r:id="rId17"/>
          <w:pgSz w:w="11907" w:h="16840" w:code="9"/>
          <w:pgMar w:top="1418" w:right="1418" w:bottom="1418" w:left="1418" w:header="567" w:footer="567" w:gutter="284"/>
          <w:cols w:space="720"/>
          <w:noEndnote/>
          <w:titlePg/>
          <w:docGrid w:linePitch="326"/>
        </w:sectPr>
      </w:pPr>
    </w:p>
    <w:p w14:paraId="6AD67EAC" w14:textId="77777777" w:rsidR="00A6294C" w:rsidRDefault="000D2DFC">
      <w:pPr>
        <w:pStyle w:val="Titre1"/>
      </w:pPr>
      <w:bookmarkStart w:id="17" w:name="_Toc492895955"/>
      <w:r>
        <w:lastRenderedPageBreak/>
        <w:t>Présentation du projet</w:t>
      </w:r>
      <w:bookmarkEnd w:id="17"/>
    </w:p>
    <w:p w14:paraId="41C68113" w14:textId="77777777" w:rsidR="00A6294C" w:rsidRDefault="00A6294C" w:rsidP="00F47466">
      <w:pPr>
        <w:jc w:val="left"/>
      </w:pPr>
    </w:p>
    <w:p w14:paraId="775281A7" w14:textId="4932BCD0" w:rsidR="0083035C" w:rsidRDefault="00A80F86" w:rsidP="000D2DFC">
      <w:pPr>
        <w:pStyle w:val="Titre2"/>
      </w:pPr>
      <w:bookmarkStart w:id="18" w:name="_Toc492895956"/>
      <w:r>
        <w:t>Objectifs</w:t>
      </w:r>
      <w:r w:rsidR="000D2DFC">
        <w:t xml:space="preserve"> du projet</w:t>
      </w:r>
      <w:bookmarkEnd w:id="18"/>
    </w:p>
    <w:p w14:paraId="3344D602" w14:textId="77777777" w:rsidR="000D2DFC" w:rsidRPr="000D2DFC" w:rsidRDefault="000D2DFC" w:rsidP="000D2DFC">
      <w:pPr>
        <w:pStyle w:val="Para"/>
      </w:pPr>
    </w:p>
    <w:p w14:paraId="72D2EBC2" w14:textId="77777777" w:rsidR="0083035C" w:rsidRDefault="0083035C" w:rsidP="00F47466">
      <w:pPr>
        <w:jc w:val="left"/>
      </w:pPr>
    </w:p>
    <w:p w14:paraId="20AB53EF" w14:textId="77777777" w:rsidR="0083035C" w:rsidRDefault="0083035C" w:rsidP="00F47466">
      <w:pPr>
        <w:keepNext/>
        <w:jc w:val="left"/>
      </w:pPr>
      <w:r>
        <w:rPr>
          <w:noProof/>
          <w:lang w:val="fr-FR"/>
        </w:rPr>
        <w:drawing>
          <wp:inline distT="0" distB="0" distL="0" distR="0" wp14:anchorId="38AE8102" wp14:editId="1997F987">
            <wp:extent cx="3810000" cy="2200275"/>
            <wp:effectExtent l="0" t="0" r="0" b="9525"/>
            <wp:docPr id="1" name="Image 1" descr="parts de marché des principaux navigateurs en france en février 2014 (chiffr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rts de marché des principaux navigateurs en france en février 2014 (chiffres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BFC55F" w14:textId="6D7EA34A" w:rsidR="0083035C" w:rsidRDefault="0083035C" w:rsidP="00F47466">
      <w:pPr>
        <w:pStyle w:val="Lgende"/>
        <w:jc w:val="left"/>
      </w:pPr>
      <w:bookmarkStart w:id="19" w:name="_Toc441148082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811F26">
        <w:rPr>
          <w:noProof/>
        </w:rPr>
        <w:t>2</w:t>
      </w:r>
      <w:r>
        <w:fldChar w:fldCharType="end"/>
      </w:r>
      <w:r>
        <w:t xml:space="preserve">: Part de marché des navigateurs en </w:t>
      </w:r>
      <w:r w:rsidR="00F47466">
        <w:t>février</w:t>
      </w:r>
      <w:r>
        <w:t xml:space="preserve"> 2014</w:t>
      </w:r>
      <w:r w:rsidR="00F47466">
        <w:rPr>
          <w:rStyle w:val="Appelnotedebasdep"/>
        </w:rPr>
        <w:footnoteReference w:id="2"/>
      </w:r>
      <w:r>
        <w:t>.</w:t>
      </w:r>
      <w:bookmarkEnd w:id="19"/>
      <w:r>
        <w:t xml:space="preserve"> </w:t>
      </w:r>
    </w:p>
    <w:p w14:paraId="4303CDA4" w14:textId="77777777" w:rsidR="000B1467" w:rsidRDefault="000B1467" w:rsidP="00F47466">
      <w:pPr>
        <w:jc w:val="left"/>
      </w:pPr>
    </w:p>
    <w:p w14:paraId="4983609B" w14:textId="71D5D27B" w:rsidR="00871B08" w:rsidRDefault="00871B08" w:rsidP="00871B08">
      <w:pPr>
        <w:pStyle w:val="Titre2"/>
      </w:pPr>
      <w:bookmarkStart w:id="20" w:name="_Toc492895957"/>
      <w:r>
        <w:t>Planning de réalisation</w:t>
      </w:r>
      <w:bookmarkEnd w:id="20"/>
    </w:p>
    <w:p w14:paraId="07FF8F10" w14:textId="35723CBB" w:rsidR="00871B08" w:rsidRDefault="00E53306" w:rsidP="00871B08">
      <w:pPr>
        <w:pStyle w:val="Para"/>
      </w:pPr>
      <w:r>
        <w:t xml:space="preserve">Diagramme de GANTT </w:t>
      </w:r>
      <w:r w:rsidR="003A536A">
        <w:t>et commentaires.</w:t>
      </w:r>
    </w:p>
    <w:p w14:paraId="2E02E178" w14:textId="77777777" w:rsidR="00830AC6" w:rsidRDefault="00830AC6" w:rsidP="00871B08">
      <w:pPr>
        <w:pStyle w:val="Para"/>
      </w:pPr>
    </w:p>
    <w:p w14:paraId="27B0651C" w14:textId="77777777" w:rsidR="00830AC6" w:rsidRDefault="00830AC6" w:rsidP="00830AC6">
      <w:pPr>
        <w:pStyle w:val="Titre2"/>
      </w:pPr>
      <w:bookmarkStart w:id="21" w:name="_Toc492895958"/>
      <w:r>
        <w:t>Architecture</w:t>
      </w:r>
      <w:bookmarkEnd w:id="21"/>
    </w:p>
    <w:p w14:paraId="3F908E50" w14:textId="77777777" w:rsidR="00830AC6" w:rsidRDefault="00830AC6" w:rsidP="00830AC6">
      <w:pPr>
        <w:pStyle w:val="Para"/>
        <w:ind w:firstLine="0"/>
      </w:pPr>
    </w:p>
    <w:p w14:paraId="5522066C" w14:textId="33DD2829" w:rsidR="00871B08" w:rsidRDefault="00871B08" w:rsidP="00871B08">
      <w:pPr>
        <w:pStyle w:val="Titre2"/>
      </w:pPr>
      <w:bookmarkStart w:id="22" w:name="_Toc492895959"/>
      <w:r>
        <w:t>Technologies utilisées</w:t>
      </w:r>
      <w:bookmarkEnd w:id="22"/>
    </w:p>
    <w:p w14:paraId="44ED1D6A" w14:textId="77777777" w:rsidR="00511560" w:rsidRDefault="00511560" w:rsidP="00511560">
      <w:pPr>
        <w:pStyle w:val="Para"/>
      </w:pPr>
    </w:p>
    <w:p w14:paraId="578E45A5" w14:textId="45D01FEA" w:rsidR="00AE2384" w:rsidRDefault="00830AC6">
      <w:pPr>
        <w:spacing w:line="240" w:lineRule="auto"/>
        <w:jc w:val="left"/>
      </w:pPr>
      <w:r>
        <w:t>Architecture</w:t>
      </w:r>
    </w:p>
    <w:p w14:paraId="4D6C1096" w14:textId="4980718A" w:rsidR="00AE2384" w:rsidRDefault="00320CCB" w:rsidP="00AE2384">
      <w:pPr>
        <w:pStyle w:val="Titre1"/>
      </w:pPr>
      <w:bookmarkStart w:id="23" w:name="_Toc492895960"/>
      <w:r>
        <w:lastRenderedPageBreak/>
        <w:t>Réalisation de l’application</w:t>
      </w:r>
      <w:bookmarkEnd w:id="23"/>
    </w:p>
    <w:p w14:paraId="4B5CFDC6" w14:textId="1E9FE4F4" w:rsidR="00320CCB" w:rsidRDefault="00320CCB" w:rsidP="00320CCB">
      <w:pPr>
        <w:pStyle w:val="Titre2"/>
      </w:pPr>
      <w:bookmarkStart w:id="24" w:name="_Toc492895961"/>
      <w:r>
        <w:t>Analyse et conception</w:t>
      </w:r>
      <w:bookmarkEnd w:id="24"/>
    </w:p>
    <w:p w14:paraId="771F212E" w14:textId="4A58429B" w:rsidR="00320CCB" w:rsidRPr="00320CCB" w:rsidRDefault="00320CCB" w:rsidP="00320CCB">
      <w:pPr>
        <w:pStyle w:val="Titre3"/>
      </w:pPr>
      <w:bookmarkStart w:id="25" w:name="_Toc492895962"/>
      <w:r w:rsidRPr="00320CCB">
        <w:t>Analyse de l'existant</w:t>
      </w:r>
      <w:bookmarkEnd w:id="25"/>
    </w:p>
    <w:p w14:paraId="30A01E8E" w14:textId="480B3C89" w:rsidR="00511560" w:rsidRDefault="00320CCB" w:rsidP="00320CCB">
      <w:pPr>
        <w:pStyle w:val="Titre3"/>
      </w:pPr>
      <w:bookmarkStart w:id="26" w:name="_Toc492895963"/>
      <w:r w:rsidRPr="00320CCB">
        <w:t>Conception de l’application</w:t>
      </w:r>
      <w:bookmarkEnd w:id="26"/>
    </w:p>
    <w:p w14:paraId="00FE3E8B" w14:textId="5A133536" w:rsidR="00DD6A62" w:rsidRDefault="00DD6A62" w:rsidP="00DD6A62">
      <w:pPr>
        <w:pStyle w:val="Para"/>
      </w:pPr>
      <w:r>
        <w:t xml:space="preserve">Pourquoi doit-on faire la </w:t>
      </w:r>
      <w:r w:rsidR="00C4532C">
        <w:t>conception ?</w:t>
      </w:r>
      <w:r>
        <w:t xml:space="preserve"> Pourquoi ne pas faire </w:t>
      </w:r>
      <w:r w:rsidR="00C4532C">
        <w:t>directement ?</w:t>
      </w:r>
    </w:p>
    <w:p w14:paraId="49758741" w14:textId="2CF284A9" w:rsidR="00DD6A62" w:rsidRDefault="00DD6A62" w:rsidP="00DD6A62">
      <w:pPr>
        <w:pStyle w:val="Para"/>
      </w:pPr>
      <w:r>
        <w:t>Lister vos travaux, exemple :</w:t>
      </w:r>
    </w:p>
    <w:p w14:paraId="6ED81910" w14:textId="3448630F" w:rsidR="00DD6A62" w:rsidRDefault="00DD6A62" w:rsidP="00DD6A62">
      <w:pPr>
        <w:pStyle w:val="Para"/>
        <w:numPr>
          <w:ilvl w:val="0"/>
          <w:numId w:val="7"/>
        </w:numPr>
      </w:pPr>
      <w:r>
        <w:t>Nombre de table</w:t>
      </w:r>
      <w:r w:rsidR="00C4532C">
        <w:t>s</w:t>
      </w:r>
      <w:r>
        <w:t xml:space="preserve"> créé</w:t>
      </w:r>
    </w:p>
    <w:p w14:paraId="24ADE6B7" w14:textId="6BEF8A68" w:rsidR="00DD6A62" w:rsidRDefault="00DD6A62" w:rsidP="00DD6A62">
      <w:pPr>
        <w:pStyle w:val="Para"/>
        <w:numPr>
          <w:ilvl w:val="0"/>
          <w:numId w:val="7"/>
        </w:numPr>
      </w:pPr>
      <w:r>
        <w:t>Nombre de classe</w:t>
      </w:r>
      <w:r w:rsidR="00C4532C">
        <w:t>s</w:t>
      </w:r>
    </w:p>
    <w:p w14:paraId="3A933530" w14:textId="71A421B1" w:rsidR="00DD6A62" w:rsidRDefault="00DD6A62" w:rsidP="00DD6A62">
      <w:pPr>
        <w:pStyle w:val="Para"/>
        <w:numPr>
          <w:ilvl w:val="0"/>
          <w:numId w:val="7"/>
        </w:numPr>
      </w:pPr>
      <w:r>
        <w:t>Nombre d’écran</w:t>
      </w:r>
      <w:r w:rsidR="00C4532C">
        <w:t xml:space="preserve">s </w:t>
      </w:r>
    </w:p>
    <w:p w14:paraId="531E4A4E" w14:textId="619186BA" w:rsidR="00DD6A62" w:rsidRPr="00DD6A62" w:rsidRDefault="00DD6A62" w:rsidP="00DD6A62">
      <w:pPr>
        <w:pStyle w:val="Para"/>
        <w:numPr>
          <w:ilvl w:val="0"/>
          <w:numId w:val="7"/>
        </w:numPr>
      </w:pPr>
      <w:r>
        <w:t>Etc…</w:t>
      </w:r>
    </w:p>
    <w:p w14:paraId="0C8B3DA1" w14:textId="77777777" w:rsidR="0093451E" w:rsidRDefault="0093451E">
      <w:pPr>
        <w:spacing w:line="240" w:lineRule="auto"/>
        <w:jc w:val="left"/>
        <w:rPr>
          <w:b/>
          <w:sz w:val="32"/>
        </w:rPr>
      </w:pPr>
      <w:r>
        <w:br w:type="page"/>
      </w:r>
    </w:p>
    <w:p w14:paraId="72201DBE" w14:textId="61CCE572" w:rsidR="00871B08" w:rsidRPr="00871B08" w:rsidRDefault="00A5643A" w:rsidP="00A5643A">
      <w:pPr>
        <w:pStyle w:val="Titre2"/>
      </w:pPr>
      <w:bookmarkStart w:id="27" w:name="_Toc492895964"/>
      <w:r w:rsidRPr="00A5643A">
        <w:lastRenderedPageBreak/>
        <w:t>Développement par fonctionnalité</w:t>
      </w:r>
      <w:r>
        <w:t xml:space="preserve"> ou module</w:t>
      </w:r>
      <w:bookmarkEnd w:id="27"/>
    </w:p>
    <w:p w14:paraId="5800DCF0" w14:textId="6194768B" w:rsidR="00A5643A" w:rsidRDefault="00455198" w:rsidP="00455198">
      <w:pPr>
        <w:pStyle w:val="Titre3"/>
      </w:pPr>
      <w:bookmarkStart w:id="28" w:name="_Toc492895965"/>
      <w:r>
        <w:t>Module ou Fonctionnalité numéro 1</w:t>
      </w:r>
      <w:bookmarkEnd w:id="28"/>
    </w:p>
    <w:p w14:paraId="0BDB9C0B" w14:textId="250A96E3" w:rsidR="00455198" w:rsidRDefault="00455198" w:rsidP="00455198">
      <w:pPr>
        <w:pStyle w:val="Titre3"/>
      </w:pPr>
      <w:bookmarkStart w:id="29" w:name="_Toc492895966"/>
      <w:r>
        <w:t>Module ou Fonctionnalité numéro 2</w:t>
      </w:r>
      <w:bookmarkEnd w:id="29"/>
    </w:p>
    <w:p w14:paraId="65132D4C" w14:textId="4775F8BF" w:rsidR="00455198" w:rsidRDefault="00DD6A62" w:rsidP="00455198">
      <w:pPr>
        <w:pStyle w:val="Titre3"/>
      </w:pPr>
      <w:bookmarkStart w:id="30" w:name="_Toc492895967"/>
      <w:r>
        <w:t>Gestion des utilisateurs</w:t>
      </w:r>
      <w:bookmarkEnd w:id="30"/>
    </w:p>
    <w:p w14:paraId="13D492F4" w14:textId="77777777" w:rsidR="00DD6A62" w:rsidRDefault="00DD6A62" w:rsidP="00DD6A62">
      <w:pPr>
        <w:pStyle w:val="Paragraphedeliste"/>
        <w:numPr>
          <w:ilvl w:val="0"/>
          <w:numId w:val="8"/>
        </w:numPr>
        <w:spacing w:after="200" w:line="276" w:lineRule="auto"/>
        <w:jc w:val="left"/>
      </w:pPr>
      <w:r>
        <w:t>Gestion des utilisateurs</w:t>
      </w:r>
    </w:p>
    <w:p w14:paraId="5D164CC4" w14:textId="77777777" w:rsidR="00DD6A62" w:rsidRDefault="00DD6A62" w:rsidP="00DD6A62">
      <w:pPr>
        <w:pStyle w:val="Paragraphedeliste"/>
        <w:numPr>
          <w:ilvl w:val="1"/>
          <w:numId w:val="8"/>
        </w:numPr>
        <w:spacing w:after="200" w:line="276" w:lineRule="auto"/>
        <w:jc w:val="left"/>
      </w:pPr>
      <w:r>
        <w:t>Description des fonctionnalités du module</w:t>
      </w:r>
    </w:p>
    <w:p w14:paraId="3B8BE8E6" w14:textId="77777777" w:rsidR="00DD6A62" w:rsidRDefault="00DD6A62" w:rsidP="00DD6A62">
      <w:pPr>
        <w:pStyle w:val="Paragraphedeliste"/>
        <w:numPr>
          <w:ilvl w:val="1"/>
          <w:numId w:val="8"/>
        </w:numPr>
        <w:spacing w:after="200" w:line="276" w:lineRule="auto"/>
        <w:jc w:val="left"/>
      </w:pPr>
      <w:r>
        <w:t>Pourquoi a-t-on développé ce module pour l'entreprise</w:t>
      </w:r>
    </w:p>
    <w:p w14:paraId="01729667" w14:textId="21D36D28" w:rsidR="00DD6A62" w:rsidRDefault="00C4532C" w:rsidP="00DD6A62">
      <w:pPr>
        <w:pStyle w:val="Paragraphedeliste"/>
        <w:numPr>
          <w:ilvl w:val="1"/>
          <w:numId w:val="8"/>
        </w:numPr>
        <w:spacing w:after="200" w:line="276" w:lineRule="auto"/>
        <w:jc w:val="left"/>
      </w:pPr>
      <w:r>
        <w:t>Scénario d'utilisation clé (</w:t>
      </w:r>
      <w:r w:rsidR="00DD6A62">
        <w:t>1 ou 2)</w:t>
      </w:r>
    </w:p>
    <w:p w14:paraId="24008E8A" w14:textId="08E50FD1" w:rsidR="00DD6A62" w:rsidRDefault="00C4532C" w:rsidP="00DD6A62">
      <w:pPr>
        <w:pStyle w:val="Paragraphedeliste"/>
        <w:numPr>
          <w:ilvl w:val="2"/>
          <w:numId w:val="8"/>
        </w:numPr>
        <w:spacing w:after="200" w:line="276" w:lineRule="auto"/>
        <w:jc w:val="left"/>
      </w:pPr>
      <w:r>
        <w:t>Quel</w:t>
      </w:r>
      <w:r w:rsidR="00DD6A62">
        <w:t xml:space="preserve"> scénario</w:t>
      </w:r>
      <w:r>
        <w:t xml:space="preserve"> ?</w:t>
      </w:r>
    </w:p>
    <w:p w14:paraId="4469028D" w14:textId="5EC77266" w:rsidR="00DD6A62" w:rsidRDefault="00DD6A62" w:rsidP="00DD6A62">
      <w:pPr>
        <w:pStyle w:val="Paragraphedeliste"/>
        <w:numPr>
          <w:ilvl w:val="2"/>
          <w:numId w:val="8"/>
        </w:numPr>
        <w:spacing w:after="200" w:line="276" w:lineRule="auto"/>
        <w:jc w:val="left"/>
      </w:pPr>
      <w:r>
        <w:t>Dessin écran + explication</w:t>
      </w:r>
    </w:p>
    <w:p w14:paraId="1070DC77" w14:textId="54C66C17" w:rsidR="00DD6A62" w:rsidRDefault="00DD6A62" w:rsidP="00DD6A62">
      <w:pPr>
        <w:pStyle w:val="Paragraphedeliste"/>
        <w:numPr>
          <w:ilvl w:val="2"/>
          <w:numId w:val="8"/>
        </w:numPr>
        <w:spacing w:after="200" w:line="276" w:lineRule="auto"/>
        <w:jc w:val="left"/>
      </w:pPr>
      <w:r>
        <w:t xml:space="preserve">Importance </w:t>
      </w:r>
    </w:p>
    <w:p w14:paraId="13FCBD89" w14:textId="39C1D8FA" w:rsidR="00DD6A62" w:rsidRDefault="00DD6A62" w:rsidP="00DD6A62">
      <w:pPr>
        <w:pStyle w:val="Paragraphedeliste"/>
        <w:numPr>
          <w:ilvl w:val="2"/>
          <w:numId w:val="8"/>
        </w:numPr>
        <w:spacing w:after="200" w:line="276" w:lineRule="auto"/>
        <w:jc w:val="left"/>
      </w:pPr>
      <w:r>
        <w:t>Comment</w:t>
      </w:r>
      <w:r w:rsidR="00C4532C">
        <w:t xml:space="preserve"> ?</w:t>
      </w:r>
    </w:p>
    <w:p w14:paraId="61FFEF1C" w14:textId="6D813149" w:rsidR="00DD6A62" w:rsidRDefault="00DD6A62" w:rsidP="00DD6A62">
      <w:pPr>
        <w:pStyle w:val="Paragraphedeliste"/>
        <w:numPr>
          <w:ilvl w:val="3"/>
          <w:numId w:val="8"/>
        </w:numPr>
        <w:spacing w:after="200" w:line="276" w:lineRule="auto"/>
        <w:jc w:val="left"/>
      </w:pPr>
      <w:r>
        <w:t>Pas forcément besoin d</w:t>
      </w:r>
      <w:r w:rsidR="002D58E3">
        <w:t>’</w:t>
      </w:r>
      <w:r>
        <w:t>u</w:t>
      </w:r>
      <w:r w:rsidR="002D58E3">
        <w:t>n extrait du</w:t>
      </w:r>
      <w:r>
        <w:t xml:space="preserve"> code source</w:t>
      </w:r>
    </w:p>
    <w:p w14:paraId="3284E3CF" w14:textId="6AE93605" w:rsidR="00DD6A62" w:rsidRDefault="002D58E3" w:rsidP="00DD6A62">
      <w:pPr>
        <w:pStyle w:val="Paragraphedeliste"/>
        <w:numPr>
          <w:ilvl w:val="3"/>
          <w:numId w:val="8"/>
        </w:numPr>
        <w:spacing w:after="200" w:line="276" w:lineRule="auto"/>
        <w:jc w:val="left"/>
      </w:pPr>
      <w:r>
        <w:t>D</w:t>
      </w:r>
      <w:r w:rsidR="00DD6A62">
        <w:t>iagramme de séquence</w:t>
      </w:r>
      <w:r w:rsidR="00DD6A62">
        <w:tab/>
      </w:r>
    </w:p>
    <w:p w14:paraId="43D11741" w14:textId="77777777" w:rsidR="00DD6A62" w:rsidRPr="00DD6A62" w:rsidRDefault="00DD6A62" w:rsidP="00DD6A62">
      <w:pPr>
        <w:pStyle w:val="Para"/>
      </w:pPr>
    </w:p>
    <w:p w14:paraId="706686C3" w14:textId="77777777" w:rsidR="00A5643A" w:rsidRDefault="00A5643A" w:rsidP="00F47466">
      <w:pPr>
        <w:jc w:val="left"/>
      </w:pPr>
    </w:p>
    <w:p w14:paraId="1732020D" w14:textId="77777777" w:rsidR="0093451E" w:rsidRDefault="0093451E">
      <w:pPr>
        <w:spacing w:line="240" w:lineRule="auto"/>
        <w:jc w:val="left"/>
        <w:rPr>
          <w:b/>
          <w:sz w:val="32"/>
        </w:rPr>
      </w:pPr>
      <w:r>
        <w:br w:type="page"/>
      </w:r>
    </w:p>
    <w:p w14:paraId="74D88F57" w14:textId="54C7FC97" w:rsidR="00A5643A" w:rsidRDefault="00A5643A" w:rsidP="00455198">
      <w:pPr>
        <w:pStyle w:val="Titre2"/>
      </w:pPr>
      <w:bookmarkStart w:id="31" w:name="_Toc492895968"/>
      <w:r w:rsidRPr="00A5643A">
        <w:lastRenderedPageBreak/>
        <w:t>État</w:t>
      </w:r>
      <w:r>
        <w:t xml:space="preserve"> d’</w:t>
      </w:r>
      <w:r w:rsidRPr="00A5643A">
        <w:t>Analyse et Statistiques</w:t>
      </w:r>
      <w:bookmarkEnd w:id="31"/>
    </w:p>
    <w:p w14:paraId="371F6A6B" w14:textId="6B81799D" w:rsidR="00455198" w:rsidRDefault="00341942" w:rsidP="00363526">
      <w:pPr>
        <w:pStyle w:val="Titre3"/>
      </w:pPr>
      <w:bookmarkStart w:id="32" w:name="_Toc492895969"/>
      <w:r>
        <w:t>État</w:t>
      </w:r>
      <w:r w:rsidR="00363526">
        <w:t xml:space="preserve"> numéro 1</w:t>
      </w:r>
      <w:bookmarkEnd w:id="32"/>
    </w:p>
    <w:p w14:paraId="4B42543A" w14:textId="6D0DACBB" w:rsidR="00455198" w:rsidRDefault="00363526" w:rsidP="00363526">
      <w:pPr>
        <w:pStyle w:val="Titre3"/>
      </w:pPr>
      <w:bookmarkStart w:id="33" w:name="_Toc492895970"/>
      <w:r>
        <w:t>État numéro 2</w:t>
      </w:r>
      <w:bookmarkEnd w:id="33"/>
    </w:p>
    <w:p w14:paraId="563BCC2B" w14:textId="63D26D6A" w:rsidR="00455198" w:rsidRDefault="00455198" w:rsidP="00363526">
      <w:pPr>
        <w:pStyle w:val="Titre3"/>
      </w:pPr>
      <w:bookmarkStart w:id="34" w:name="_Toc492895971"/>
      <w:r>
        <w:t>Statistique numéro 1</w:t>
      </w:r>
      <w:bookmarkEnd w:id="34"/>
      <w:r>
        <w:tab/>
      </w:r>
    </w:p>
    <w:p w14:paraId="7AC28046" w14:textId="77777777" w:rsidR="0093451E" w:rsidRDefault="0093451E" w:rsidP="0093451E">
      <w:pPr>
        <w:pStyle w:val="Lgende"/>
        <w:keepNext/>
        <w:jc w:val="left"/>
      </w:pPr>
      <w:bookmarkStart w:id="35" w:name="_Toc441148074"/>
      <w:r>
        <w:t xml:space="preserve">Tableau </w:t>
      </w:r>
      <w:r>
        <w:fldChar w:fldCharType="begin"/>
      </w:r>
      <w:r>
        <w:instrText xml:space="preserve"> SEQ Tableau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 : Classement TIOBE 2014 de quelques langages de programmation</w:t>
      </w:r>
      <w:bookmarkEnd w:id="35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785"/>
        <w:gridCol w:w="1785"/>
        <w:gridCol w:w="1785"/>
        <w:gridCol w:w="1786"/>
        <w:gridCol w:w="1786"/>
      </w:tblGrid>
      <w:tr w:rsidR="0093451E" w14:paraId="16A06B3F" w14:textId="77777777" w:rsidTr="00DD6A62">
        <w:tc>
          <w:tcPr>
            <w:tcW w:w="1785" w:type="dxa"/>
          </w:tcPr>
          <w:p w14:paraId="12BFEC1A" w14:textId="77777777" w:rsidR="0093451E" w:rsidRDefault="0093451E" w:rsidP="00DD6A62">
            <w:pPr>
              <w:jc w:val="left"/>
            </w:pPr>
            <w:r>
              <w:t>Position Jan ‘14</w:t>
            </w:r>
          </w:p>
        </w:tc>
        <w:tc>
          <w:tcPr>
            <w:tcW w:w="1785" w:type="dxa"/>
          </w:tcPr>
          <w:p w14:paraId="67D15FDC" w14:textId="77777777" w:rsidR="0093451E" w:rsidRDefault="0093451E" w:rsidP="00DD6A62">
            <w:pPr>
              <w:jc w:val="left"/>
            </w:pPr>
            <w:r>
              <w:t>Position Jan ‘13</w:t>
            </w:r>
          </w:p>
        </w:tc>
        <w:tc>
          <w:tcPr>
            <w:tcW w:w="1785" w:type="dxa"/>
          </w:tcPr>
          <w:p w14:paraId="66576086" w14:textId="77777777" w:rsidR="0093451E" w:rsidRDefault="0093451E" w:rsidP="00DD6A62">
            <w:pPr>
              <w:jc w:val="left"/>
            </w:pPr>
            <w:r>
              <w:t>Language</w:t>
            </w:r>
          </w:p>
        </w:tc>
        <w:tc>
          <w:tcPr>
            <w:tcW w:w="1786" w:type="dxa"/>
          </w:tcPr>
          <w:p w14:paraId="411EDA35" w14:textId="77777777" w:rsidR="0093451E" w:rsidRDefault="0093451E" w:rsidP="00DD6A62">
            <w:pPr>
              <w:jc w:val="left"/>
            </w:pPr>
            <w:r>
              <w:t>Share Jan ‘14</w:t>
            </w:r>
          </w:p>
        </w:tc>
        <w:tc>
          <w:tcPr>
            <w:tcW w:w="1786" w:type="dxa"/>
          </w:tcPr>
          <w:p w14:paraId="57A601D0" w14:textId="77777777" w:rsidR="0093451E" w:rsidRDefault="0093451E" w:rsidP="00DD6A62">
            <w:pPr>
              <w:jc w:val="left"/>
            </w:pPr>
            <w:r>
              <w:t>Trend</w:t>
            </w:r>
          </w:p>
        </w:tc>
      </w:tr>
      <w:tr w:rsidR="0093451E" w14:paraId="2083E688" w14:textId="77777777" w:rsidTr="00DD6A62">
        <w:tc>
          <w:tcPr>
            <w:tcW w:w="1785" w:type="dxa"/>
          </w:tcPr>
          <w:p w14:paraId="233F0BD5" w14:textId="77777777" w:rsidR="0093451E" w:rsidRDefault="0093451E" w:rsidP="00DD6A62">
            <w:pPr>
              <w:jc w:val="left"/>
            </w:pPr>
            <w:r>
              <w:t>1</w:t>
            </w:r>
          </w:p>
        </w:tc>
        <w:tc>
          <w:tcPr>
            <w:tcW w:w="1785" w:type="dxa"/>
          </w:tcPr>
          <w:p w14:paraId="44B5A9D8" w14:textId="77777777" w:rsidR="0093451E" w:rsidRDefault="0093451E" w:rsidP="00DD6A62">
            <w:pPr>
              <w:jc w:val="left"/>
            </w:pPr>
            <w:r>
              <w:t>1</w:t>
            </w:r>
          </w:p>
        </w:tc>
        <w:tc>
          <w:tcPr>
            <w:tcW w:w="1785" w:type="dxa"/>
          </w:tcPr>
          <w:p w14:paraId="0841978B" w14:textId="77777777" w:rsidR="0093451E" w:rsidRDefault="0093451E" w:rsidP="00DD6A62">
            <w:pPr>
              <w:jc w:val="left"/>
            </w:pPr>
            <w:r>
              <w:t>Java</w:t>
            </w:r>
          </w:p>
        </w:tc>
        <w:tc>
          <w:tcPr>
            <w:tcW w:w="1786" w:type="dxa"/>
          </w:tcPr>
          <w:p w14:paraId="575F5B54" w14:textId="77777777" w:rsidR="0093451E" w:rsidRDefault="0093451E" w:rsidP="00DD6A62">
            <w:pPr>
              <w:jc w:val="left"/>
            </w:pPr>
            <w:r>
              <w:t>26.2%</w:t>
            </w:r>
          </w:p>
        </w:tc>
        <w:tc>
          <w:tcPr>
            <w:tcW w:w="1786" w:type="dxa"/>
          </w:tcPr>
          <w:p w14:paraId="003F8953" w14:textId="77777777" w:rsidR="0093451E" w:rsidRDefault="0093451E" w:rsidP="00DD6A62">
            <w:pPr>
              <w:jc w:val="left"/>
            </w:pPr>
            <w:r>
              <w:t>-0.6%</w:t>
            </w:r>
          </w:p>
        </w:tc>
      </w:tr>
      <w:tr w:rsidR="0093451E" w14:paraId="330562B2" w14:textId="77777777" w:rsidTr="00DD6A62">
        <w:tc>
          <w:tcPr>
            <w:tcW w:w="1785" w:type="dxa"/>
          </w:tcPr>
          <w:p w14:paraId="7F2FBDC7" w14:textId="77777777" w:rsidR="0093451E" w:rsidRDefault="0093451E" w:rsidP="00DD6A62">
            <w:pPr>
              <w:jc w:val="left"/>
            </w:pPr>
            <w:r>
              <w:t>2</w:t>
            </w:r>
          </w:p>
        </w:tc>
        <w:tc>
          <w:tcPr>
            <w:tcW w:w="1785" w:type="dxa"/>
          </w:tcPr>
          <w:p w14:paraId="659089BB" w14:textId="77777777" w:rsidR="0093451E" w:rsidRDefault="0093451E" w:rsidP="00DD6A62">
            <w:pPr>
              <w:jc w:val="left"/>
            </w:pPr>
            <w:r>
              <w:t>2</w:t>
            </w:r>
          </w:p>
        </w:tc>
        <w:tc>
          <w:tcPr>
            <w:tcW w:w="1785" w:type="dxa"/>
          </w:tcPr>
          <w:p w14:paraId="7500B04F" w14:textId="77777777" w:rsidR="0093451E" w:rsidRDefault="0093451E" w:rsidP="00DD6A62">
            <w:pPr>
              <w:jc w:val="left"/>
            </w:pPr>
            <w:r>
              <w:t>PhP</w:t>
            </w:r>
          </w:p>
        </w:tc>
        <w:tc>
          <w:tcPr>
            <w:tcW w:w="1786" w:type="dxa"/>
          </w:tcPr>
          <w:p w14:paraId="3678BDB0" w14:textId="77777777" w:rsidR="0093451E" w:rsidRDefault="0093451E" w:rsidP="00DD6A62">
            <w:pPr>
              <w:jc w:val="left"/>
            </w:pPr>
            <w:r>
              <w:t>13.2%</w:t>
            </w:r>
          </w:p>
        </w:tc>
        <w:tc>
          <w:tcPr>
            <w:tcW w:w="1786" w:type="dxa"/>
          </w:tcPr>
          <w:p w14:paraId="5111CD7F" w14:textId="77777777" w:rsidR="0093451E" w:rsidRDefault="0093451E" w:rsidP="00DD6A62">
            <w:pPr>
              <w:jc w:val="left"/>
            </w:pPr>
            <w:r>
              <w:t>-1.6%</w:t>
            </w:r>
          </w:p>
        </w:tc>
      </w:tr>
      <w:tr w:rsidR="0093451E" w14:paraId="70C5C475" w14:textId="77777777" w:rsidTr="00DD6A62">
        <w:tc>
          <w:tcPr>
            <w:tcW w:w="1785" w:type="dxa"/>
          </w:tcPr>
          <w:p w14:paraId="70A80D2B" w14:textId="77777777" w:rsidR="0093451E" w:rsidRDefault="0093451E" w:rsidP="00DD6A62">
            <w:pPr>
              <w:jc w:val="left"/>
            </w:pPr>
            <w:r>
              <w:t>3</w:t>
            </w:r>
          </w:p>
        </w:tc>
        <w:tc>
          <w:tcPr>
            <w:tcW w:w="1785" w:type="dxa"/>
          </w:tcPr>
          <w:p w14:paraId="7A0E27E6" w14:textId="77777777" w:rsidR="0093451E" w:rsidRDefault="0093451E" w:rsidP="00DD6A62">
            <w:pPr>
              <w:jc w:val="left"/>
            </w:pPr>
            <w:r>
              <w:t>6</w:t>
            </w:r>
          </w:p>
        </w:tc>
        <w:tc>
          <w:tcPr>
            <w:tcW w:w="1785" w:type="dxa"/>
          </w:tcPr>
          <w:p w14:paraId="0C1D975F" w14:textId="77777777" w:rsidR="0093451E" w:rsidRDefault="0093451E" w:rsidP="00DD6A62">
            <w:pPr>
              <w:jc w:val="left"/>
            </w:pPr>
            <w:r>
              <w:t>Python</w:t>
            </w:r>
          </w:p>
        </w:tc>
        <w:tc>
          <w:tcPr>
            <w:tcW w:w="1786" w:type="dxa"/>
          </w:tcPr>
          <w:p w14:paraId="6644D1E1" w14:textId="77777777" w:rsidR="0093451E" w:rsidRDefault="0093451E" w:rsidP="00DD6A62">
            <w:pPr>
              <w:jc w:val="left"/>
            </w:pPr>
            <w:r>
              <w:t>10.2%</w:t>
            </w:r>
          </w:p>
        </w:tc>
        <w:tc>
          <w:tcPr>
            <w:tcW w:w="1786" w:type="dxa"/>
          </w:tcPr>
          <w:p w14:paraId="793491AE" w14:textId="77777777" w:rsidR="0093451E" w:rsidRDefault="0093451E" w:rsidP="00DD6A62">
            <w:pPr>
              <w:jc w:val="left"/>
            </w:pPr>
            <w:r>
              <w:t>+1.3%</w:t>
            </w:r>
          </w:p>
        </w:tc>
      </w:tr>
      <w:tr w:rsidR="0093451E" w14:paraId="133EE56B" w14:textId="77777777" w:rsidTr="00DD6A62">
        <w:tc>
          <w:tcPr>
            <w:tcW w:w="1785" w:type="dxa"/>
          </w:tcPr>
          <w:p w14:paraId="6E0EAD45" w14:textId="77777777" w:rsidR="0093451E" w:rsidRDefault="0093451E" w:rsidP="00DD6A62">
            <w:pPr>
              <w:jc w:val="left"/>
            </w:pPr>
            <w:r>
              <w:t>4</w:t>
            </w:r>
          </w:p>
        </w:tc>
        <w:tc>
          <w:tcPr>
            <w:tcW w:w="1785" w:type="dxa"/>
          </w:tcPr>
          <w:p w14:paraId="441A1824" w14:textId="77777777" w:rsidR="0093451E" w:rsidRDefault="0093451E" w:rsidP="00DD6A62">
            <w:pPr>
              <w:jc w:val="left"/>
            </w:pPr>
            <w:r>
              <w:t>3</w:t>
            </w:r>
          </w:p>
        </w:tc>
        <w:tc>
          <w:tcPr>
            <w:tcW w:w="1785" w:type="dxa"/>
          </w:tcPr>
          <w:p w14:paraId="381D0275" w14:textId="77777777" w:rsidR="0093451E" w:rsidRDefault="0093451E" w:rsidP="00DD6A62">
            <w:pPr>
              <w:jc w:val="left"/>
            </w:pPr>
            <w:r>
              <w:t>C#</w:t>
            </w:r>
          </w:p>
        </w:tc>
        <w:tc>
          <w:tcPr>
            <w:tcW w:w="1786" w:type="dxa"/>
          </w:tcPr>
          <w:p w14:paraId="4BF41320" w14:textId="77777777" w:rsidR="0093451E" w:rsidRDefault="0093451E" w:rsidP="00DD6A62">
            <w:pPr>
              <w:jc w:val="left"/>
            </w:pPr>
            <w:r>
              <w:t>9.6%</w:t>
            </w:r>
          </w:p>
        </w:tc>
        <w:tc>
          <w:tcPr>
            <w:tcW w:w="1786" w:type="dxa"/>
          </w:tcPr>
          <w:p w14:paraId="6D8E9D8C" w14:textId="77777777" w:rsidR="0093451E" w:rsidRDefault="0093451E" w:rsidP="00DD6A62">
            <w:pPr>
              <w:jc w:val="left"/>
            </w:pPr>
            <w:r>
              <w:t>-0.4%</w:t>
            </w:r>
          </w:p>
        </w:tc>
      </w:tr>
      <w:tr w:rsidR="0093451E" w14:paraId="0FD594DB" w14:textId="77777777" w:rsidTr="00DD6A62">
        <w:tc>
          <w:tcPr>
            <w:tcW w:w="1785" w:type="dxa"/>
          </w:tcPr>
          <w:p w14:paraId="6EF40087" w14:textId="77777777" w:rsidR="0093451E" w:rsidRDefault="0093451E" w:rsidP="00DD6A62">
            <w:pPr>
              <w:jc w:val="left"/>
            </w:pPr>
            <w:r>
              <w:t>5</w:t>
            </w:r>
          </w:p>
        </w:tc>
        <w:tc>
          <w:tcPr>
            <w:tcW w:w="1785" w:type="dxa"/>
          </w:tcPr>
          <w:p w14:paraId="21C51FE6" w14:textId="77777777" w:rsidR="0093451E" w:rsidRDefault="0093451E" w:rsidP="00DD6A62">
            <w:pPr>
              <w:jc w:val="left"/>
            </w:pPr>
            <w:r>
              <w:t>4</w:t>
            </w:r>
          </w:p>
        </w:tc>
        <w:tc>
          <w:tcPr>
            <w:tcW w:w="1785" w:type="dxa"/>
          </w:tcPr>
          <w:p w14:paraId="226580EA" w14:textId="77777777" w:rsidR="0093451E" w:rsidRDefault="0093451E" w:rsidP="00DD6A62">
            <w:pPr>
              <w:jc w:val="left"/>
            </w:pPr>
            <w:r>
              <w:t>C++</w:t>
            </w:r>
          </w:p>
        </w:tc>
        <w:tc>
          <w:tcPr>
            <w:tcW w:w="1786" w:type="dxa"/>
          </w:tcPr>
          <w:p w14:paraId="2B0F59FD" w14:textId="77777777" w:rsidR="0093451E" w:rsidRDefault="0093451E" w:rsidP="00DD6A62">
            <w:pPr>
              <w:jc w:val="left"/>
            </w:pPr>
            <w:r>
              <w:t>8.9%</w:t>
            </w:r>
          </w:p>
        </w:tc>
        <w:tc>
          <w:tcPr>
            <w:tcW w:w="1786" w:type="dxa"/>
          </w:tcPr>
          <w:p w14:paraId="06FC159B" w14:textId="77777777" w:rsidR="0093451E" w:rsidRDefault="0093451E" w:rsidP="00DD6A62">
            <w:pPr>
              <w:jc w:val="left"/>
            </w:pPr>
            <w:r>
              <w:t>0%</w:t>
            </w:r>
          </w:p>
        </w:tc>
      </w:tr>
      <w:tr w:rsidR="0093451E" w14:paraId="07AF1664" w14:textId="77777777" w:rsidTr="00DD6A62">
        <w:tc>
          <w:tcPr>
            <w:tcW w:w="1785" w:type="dxa"/>
          </w:tcPr>
          <w:p w14:paraId="0FBC5C38" w14:textId="77777777" w:rsidR="0093451E" w:rsidRDefault="0093451E" w:rsidP="00DD6A62">
            <w:pPr>
              <w:jc w:val="left"/>
            </w:pPr>
            <w:r>
              <w:t>6</w:t>
            </w:r>
          </w:p>
        </w:tc>
        <w:tc>
          <w:tcPr>
            <w:tcW w:w="1785" w:type="dxa"/>
          </w:tcPr>
          <w:p w14:paraId="482A8ED5" w14:textId="77777777" w:rsidR="0093451E" w:rsidRDefault="0093451E" w:rsidP="00DD6A62">
            <w:pPr>
              <w:jc w:val="left"/>
            </w:pPr>
            <w:r>
              <w:t>5</w:t>
            </w:r>
          </w:p>
        </w:tc>
        <w:tc>
          <w:tcPr>
            <w:tcW w:w="1785" w:type="dxa"/>
          </w:tcPr>
          <w:p w14:paraId="23B66DF4" w14:textId="77777777" w:rsidR="0093451E" w:rsidRDefault="0093451E" w:rsidP="00DD6A62">
            <w:pPr>
              <w:jc w:val="left"/>
            </w:pPr>
            <w:r>
              <w:t>C</w:t>
            </w:r>
          </w:p>
        </w:tc>
        <w:tc>
          <w:tcPr>
            <w:tcW w:w="1786" w:type="dxa"/>
          </w:tcPr>
          <w:p w14:paraId="28A4E4B0" w14:textId="77777777" w:rsidR="0093451E" w:rsidRDefault="0093451E" w:rsidP="00DD6A62">
            <w:pPr>
              <w:jc w:val="left"/>
            </w:pPr>
            <w:r>
              <w:t>8.1%</w:t>
            </w:r>
          </w:p>
        </w:tc>
        <w:tc>
          <w:tcPr>
            <w:tcW w:w="1786" w:type="dxa"/>
          </w:tcPr>
          <w:p w14:paraId="58E5EC82" w14:textId="77777777" w:rsidR="0093451E" w:rsidRDefault="0093451E" w:rsidP="00DD6A62">
            <w:pPr>
              <w:jc w:val="left"/>
            </w:pPr>
            <w:r>
              <w:t>-0.2%</w:t>
            </w:r>
          </w:p>
        </w:tc>
      </w:tr>
      <w:tr w:rsidR="0093451E" w14:paraId="365FCDF3" w14:textId="77777777" w:rsidTr="00DD6A62">
        <w:tc>
          <w:tcPr>
            <w:tcW w:w="1785" w:type="dxa"/>
          </w:tcPr>
          <w:p w14:paraId="62FAA1AA" w14:textId="77777777" w:rsidR="0093451E" w:rsidRDefault="0093451E" w:rsidP="00DD6A62">
            <w:pPr>
              <w:jc w:val="left"/>
            </w:pPr>
            <w:r>
              <w:t>7</w:t>
            </w:r>
          </w:p>
        </w:tc>
        <w:tc>
          <w:tcPr>
            <w:tcW w:w="1785" w:type="dxa"/>
          </w:tcPr>
          <w:p w14:paraId="4418DE75" w14:textId="77777777" w:rsidR="0093451E" w:rsidRDefault="0093451E" w:rsidP="00DD6A62">
            <w:pPr>
              <w:jc w:val="left"/>
            </w:pPr>
            <w:r>
              <w:t>7</w:t>
            </w:r>
          </w:p>
        </w:tc>
        <w:tc>
          <w:tcPr>
            <w:tcW w:w="1785" w:type="dxa"/>
          </w:tcPr>
          <w:p w14:paraId="091B1755" w14:textId="77777777" w:rsidR="0093451E" w:rsidRDefault="0093451E" w:rsidP="00DD6A62">
            <w:pPr>
              <w:jc w:val="left"/>
            </w:pPr>
            <w:r>
              <w:t>JavaScript</w:t>
            </w:r>
          </w:p>
        </w:tc>
        <w:tc>
          <w:tcPr>
            <w:tcW w:w="1786" w:type="dxa"/>
          </w:tcPr>
          <w:p w14:paraId="6F5ACFC6" w14:textId="77777777" w:rsidR="0093451E" w:rsidRDefault="0093451E" w:rsidP="00DD6A62">
            <w:pPr>
              <w:jc w:val="left"/>
            </w:pPr>
            <w:r>
              <w:t>7.6%</w:t>
            </w:r>
          </w:p>
        </w:tc>
        <w:tc>
          <w:tcPr>
            <w:tcW w:w="1786" w:type="dxa"/>
          </w:tcPr>
          <w:p w14:paraId="09E1CC1B" w14:textId="77777777" w:rsidR="0093451E" w:rsidRDefault="0093451E" w:rsidP="00DD6A62">
            <w:pPr>
              <w:jc w:val="left"/>
            </w:pPr>
            <w:r>
              <w:t>+0.3%</w:t>
            </w:r>
          </w:p>
        </w:tc>
      </w:tr>
    </w:tbl>
    <w:p w14:paraId="146CA837" w14:textId="77777777" w:rsidR="0093451E" w:rsidRDefault="0093451E" w:rsidP="0093451E">
      <w:pPr>
        <w:jc w:val="left"/>
        <w:sectPr w:rsidR="0093451E" w:rsidSect="00C01A6F">
          <w:pgSz w:w="11907" w:h="16840" w:code="9"/>
          <w:pgMar w:top="1418" w:right="1418" w:bottom="1418" w:left="1418" w:header="567" w:footer="567" w:gutter="284"/>
          <w:cols w:space="720"/>
          <w:noEndnote/>
          <w:titlePg/>
          <w:docGrid w:linePitch="326"/>
        </w:sectPr>
      </w:pPr>
    </w:p>
    <w:p w14:paraId="7485745A" w14:textId="567C547F" w:rsidR="0093451E" w:rsidRDefault="0093451E">
      <w:pPr>
        <w:spacing w:line="240" w:lineRule="auto"/>
        <w:jc w:val="left"/>
      </w:pPr>
    </w:p>
    <w:p w14:paraId="4557CA6A" w14:textId="61564B1E" w:rsidR="0093451E" w:rsidRPr="0093451E" w:rsidRDefault="0093451E" w:rsidP="0093451E">
      <w:pPr>
        <w:pStyle w:val="Titre2"/>
        <w:rPr>
          <w:sz w:val="28"/>
        </w:rPr>
      </w:pPr>
      <w:bookmarkStart w:id="36" w:name="_Toc492895972"/>
      <w:r>
        <w:t>Problèmes rencontrés</w:t>
      </w:r>
      <w:r w:rsidRPr="0093451E">
        <w:t xml:space="preserve"> et solutions</w:t>
      </w:r>
      <w:bookmarkEnd w:id="36"/>
    </w:p>
    <w:p w14:paraId="78407B91" w14:textId="77777777" w:rsidR="0093451E" w:rsidRDefault="0093451E" w:rsidP="0093451E">
      <w:pPr>
        <w:pStyle w:val="Para"/>
      </w:pPr>
    </w:p>
    <w:p w14:paraId="2F9C185A" w14:textId="77777777" w:rsidR="0093451E" w:rsidRDefault="0093451E" w:rsidP="0093451E">
      <w:pPr>
        <w:pStyle w:val="Para"/>
      </w:pPr>
    </w:p>
    <w:p w14:paraId="3ECD9369" w14:textId="418051CC" w:rsidR="0093451E" w:rsidRDefault="0093451E">
      <w:pPr>
        <w:spacing w:line="240" w:lineRule="auto"/>
        <w:jc w:val="left"/>
      </w:pPr>
      <w:r>
        <w:br w:type="page"/>
      </w:r>
    </w:p>
    <w:p w14:paraId="72CED01B" w14:textId="77777777" w:rsidR="0093451E" w:rsidRPr="0093451E" w:rsidRDefault="0093451E" w:rsidP="0093451E">
      <w:pPr>
        <w:pStyle w:val="Para"/>
        <w:sectPr w:rsidR="0093451E" w:rsidRPr="0093451E" w:rsidSect="00C01A6F">
          <w:pgSz w:w="11907" w:h="16840" w:code="9"/>
          <w:pgMar w:top="1418" w:right="1418" w:bottom="1418" w:left="1418" w:header="567" w:footer="567" w:gutter="284"/>
          <w:cols w:space="720"/>
          <w:noEndnote/>
          <w:titlePg/>
          <w:docGrid w:linePitch="326"/>
        </w:sectPr>
      </w:pPr>
    </w:p>
    <w:p w14:paraId="62F3C2AA" w14:textId="1C53B5FE" w:rsidR="00A6294C" w:rsidRDefault="0093451E" w:rsidP="00F47466">
      <w:pPr>
        <w:pStyle w:val="Titre1"/>
      </w:pPr>
      <w:bookmarkStart w:id="37" w:name="_Toc492895973"/>
      <w:r w:rsidRPr="0093451E">
        <w:lastRenderedPageBreak/>
        <w:t>Évaluation du projet et connaissances acquis</w:t>
      </w:r>
      <w:r w:rsidR="00C4532C">
        <w:t>es</w:t>
      </w:r>
      <w:bookmarkEnd w:id="37"/>
    </w:p>
    <w:p w14:paraId="3C7FE7F9" w14:textId="77777777" w:rsidR="001C2F73" w:rsidRDefault="001C2F73" w:rsidP="00F47466">
      <w:pPr>
        <w:jc w:val="left"/>
      </w:pPr>
    </w:p>
    <w:p w14:paraId="76CC232A" w14:textId="16EEA1F9" w:rsidR="0093451E" w:rsidRPr="0093451E" w:rsidRDefault="0093451E" w:rsidP="0093451E">
      <w:pPr>
        <w:pStyle w:val="Titre2"/>
      </w:pPr>
      <w:bookmarkStart w:id="38" w:name="_Toc492895974"/>
      <w:r>
        <w:t>Bilan pour l'entreprise</w:t>
      </w:r>
      <w:bookmarkEnd w:id="38"/>
    </w:p>
    <w:p w14:paraId="106E0A1B" w14:textId="5BC88B6C" w:rsidR="0093451E" w:rsidRPr="0093451E" w:rsidRDefault="0093451E" w:rsidP="0093451E">
      <w:pPr>
        <w:pStyle w:val="Titre2"/>
      </w:pPr>
      <w:bookmarkStart w:id="39" w:name="_Toc492895975"/>
      <w:r>
        <w:t>Bilan personnel</w:t>
      </w:r>
      <w:bookmarkEnd w:id="39"/>
    </w:p>
    <w:p w14:paraId="68866D6C" w14:textId="37999064" w:rsidR="0093451E" w:rsidRPr="0093451E" w:rsidRDefault="0093451E" w:rsidP="0093451E">
      <w:pPr>
        <w:pStyle w:val="Titre2"/>
      </w:pPr>
      <w:bookmarkStart w:id="40" w:name="_Toc492895976"/>
      <w:r w:rsidRPr="0093451E">
        <w:t xml:space="preserve">Extension </w:t>
      </w:r>
      <w:r>
        <w:t>et évolution de l’application</w:t>
      </w:r>
      <w:bookmarkEnd w:id="40"/>
    </w:p>
    <w:p w14:paraId="5ABA630A" w14:textId="77777777" w:rsidR="001C2F73" w:rsidRDefault="001C2F73" w:rsidP="00F47466">
      <w:pPr>
        <w:pStyle w:val="Para"/>
        <w:jc w:val="left"/>
      </w:pPr>
    </w:p>
    <w:p w14:paraId="3B766275" w14:textId="77777777" w:rsidR="00A6294C" w:rsidRDefault="00A6294C" w:rsidP="00F47466">
      <w:pPr>
        <w:jc w:val="left"/>
        <w:sectPr w:rsidR="00A6294C" w:rsidSect="00C01A6F">
          <w:pgSz w:w="11907" w:h="16840" w:code="9"/>
          <w:pgMar w:top="1418" w:right="1418" w:bottom="1418" w:left="1418" w:header="567" w:footer="567" w:gutter="284"/>
          <w:cols w:space="720"/>
          <w:noEndnote/>
          <w:titlePg/>
          <w:docGrid w:linePitch="326"/>
        </w:sectPr>
      </w:pPr>
    </w:p>
    <w:p w14:paraId="47ABE497" w14:textId="77777777" w:rsidR="00A6294C" w:rsidRDefault="00A6294C" w:rsidP="003E6C8C">
      <w:pPr>
        <w:pStyle w:val="Titre1"/>
        <w:numPr>
          <w:ilvl w:val="0"/>
          <w:numId w:val="0"/>
        </w:numPr>
        <w:ind w:left="432" w:hanging="432"/>
      </w:pPr>
      <w:bookmarkStart w:id="41" w:name="_Toc492895977"/>
      <w:r>
        <w:lastRenderedPageBreak/>
        <w:t>Conclusion</w:t>
      </w:r>
      <w:bookmarkEnd w:id="41"/>
    </w:p>
    <w:p w14:paraId="286D56A3" w14:textId="77777777" w:rsidR="00A6294C" w:rsidRDefault="00570A5A" w:rsidP="00570A5A">
      <w:pPr>
        <w:pStyle w:val="Para"/>
        <w:ind w:firstLine="0"/>
        <w:jc w:val="left"/>
      </w:pPr>
      <w:r>
        <w:t xml:space="preserve">Doit inclure </w:t>
      </w:r>
      <w:r w:rsidRPr="00D74826">
        <w:rPr>
          <w:b/>
        </w:rPr>
        <w:t>au moins</w:t>
      </w:r>
      <w:r>
        <w:t xml:space="preserve"> 3 points : les avantages et satisfactions exprimés par l’entreprise/institution d’accueil au vu de l’</w:t>
      </w:r>
      <w:r w:rsidR="00D74826">
        <w:t xml:space="preserve">atteinte des </w:t>
      </w:r>
      <w:r>
        <w:t>objectif</w:t>
      </w:r>
      <w:r w:rsidR="00D74826">
        <w:t>s</w:t>
      </w:r>
      <w:r>
        <w:t xml:space="preserve"> fixé</w:t>
      </w:r>
      <w:r w:rsidR="00D74826">
        <w:t>s au début du stage</w:t>
      </w:r>
      <w:r>
        <w:t xml:space="preserve">, vos impressions personnelles et une partie </w:t>
      </w:r>
      <w:r w:rsidRPr="00D74826">
        <w:rPr>
          <w:b/>
        </w:rPr>
        <w:t>perspective</w:t>
      </w:r>
      <w:r w:rsidR="00250AD9">
        <w:rPr>
          <w:b/>
        </w:rPr>
        <w:t>s</w:t>
      </w:r>
      <w:r>
        <w:t xml:space="preserve"> d’extension du travail effectué.</w:t>
      </w:r>
    </w:p>
    <w:p w14:paraId="05A186A2" w14:textId="77777777" w:rsidR="001A6C22" w:rsidRDefault="001A6C22" w:rsidP="001A6C22">
      <w:pPr>
        <w:pStyle w:val="Para"/>
        <w:ind w:firstLine="0"/>
        <w:jc w:val="left"/>
      </w:pPr>
      <w:r>
        <w:t xml:space="preserve">La conclusion doit tenir </w:t>
      </w:r>
      <w:r w:rsidRPr="00D74826">
        <w:rPr>
          <w:b/>
        </w:rPr>
        <w:t>obligatoirement</w:t>
      </w:r>
      <w:r>
        <w:t xml:space="preserve"> sur une page maximum.</w:t>
      </w:r>
    </w:p>
    <w:p w14:paraId="20B6990B" w14:textId="77777777" w:rsidR="001A6C22" w:rsidRDefault="001A6C22" w:rsidP="001A6C22">
      <w:pPr>
        <w:jc w:val="left"/>
      </w:pPr>
    </w:p>
    <w:p w14:paraId="181A0A93" w14:textId="77777777" w:rsidR="001A6C22" w:rsidRDefault="001A6C22" w:rsidP="001A6C22">
      <w:pPr>
        <w:jc w:val="left"/>
        <w:sectPr w:rsidR="001A6C22" w:rsidSect="00C01A6F">
          <w:headerReference w:type="first" r:id="rId19"/>
          <w:pgSz w:w="11907" w:h="16840" w:code="9"/>
          <w:pgMar w:top="1418" w:right="1418" w:bottom="1418" w:left="1418" w:header="567" w:footer="567" w:gutter="284"/>
          <w:cols w:space="720"/>
          <w:noEndnote/>
          <w:titlePg/>
          <w:docGrid w:linePitch="326"/>
        </w:sectPr>
      </w:pPr>
    </w:p>
    <w:p w14:paraId="3A145922" w14:textId="77777777" w:rsidR="00A6294C" w:rsidRDefault="00A6294C" w:rsidP="003E6C8C">
      <w:pPr>
        <w:pStyle w:val="Titre1"/>
        <w:numPr>
          <w:ilvl w:val="0"/>
          <w:numId w:val="0"/>
        </w:numPr>
        <w:ind w:left="432" w:hanging="432"/>
      </w:pPr>
      <w:bookmarkStart w:id="42" w:name="_Toc492895978"/>
      <w:r>
        <w:lastRenderedPageBreak/>
        <w:t>Bibliographie</w:t>
      </w:r>
      <w:bookmarkEnd w:id="42"/>
    </w:p>
    <w:p w14:paraId="39AC3BE1" w14:textId="77777777" w:rsidR="00A6294C" w:rsidRDefault="00F65189" w:rsidP="00F47466">
      <w:pPr>
        <w:pStyle w:val="3Bibliitem"/>
        <w:jc w:val="left"/>
      </w:pPr>
      <w:r>
        <w:t>DELLEY</w:t>
      </w:r>
      <w:r w:rsidR="00A6294C">
        <w:t>, A.,</w:t>
      </w:r>
      <w:r w:rsidR="00DB23A9">
        <w:t xml:space="preserve"> </w:t>
      </w:r>
      <w:r>
        <w:t>FRANCIOLI</w:t>
      </w:r>
      <w:r w:rsidR="00DB23A9">
        <w:t xml:space="preserve">, M., </w:t>
      </w:r>
      <w:r>
        <w:t>ZBINDEN</w:t>
      </w:r>
      <w:r w:rsidR="00DB23A9">
        <w:t>, P.,</w:t>
      </w:r>
      <w:r w:rsidR="00A6294C">
        <w:t xml:space="preserve"> </w:t>
      </w:r>
      <w:r w:rsidR="00DB23A9">
        <w:rPr>
          <w:i/>
        </w:rPr>
        <w:t>Technologies d’accès aux réseaux</w:t>
      </w:r>
      <w:r w:rsidR="00A6294C">
        <w:t xml:space="preserve">, </w:t>
      </w:r>
      <w:r w:rsidR="00DB23A9">
        <w:t>Fribourg</w:t>
      </w:r>
      <w:r w:rsidR="00A6294C">
        <w:t xml:space="preserve"> : </w:t>
      </w:r>
      <w:r w:rsidR="00DB23A9">
        <w:t>Ecole d’ingénieurs et d’architectes de Fribourg</w:t>
      </w:r>
      <w:r w:rsidR="00A6294C">
        <w:t xml:space="preserve">, </w:t>
      </w:r>
      <w:r w:rsidR="00DB23A9">
        <w:t>2007</w:t>
      </w:r>
      <w:r w:rsidR="00A6294C">
        <w:t>. 2</w:t>
      </w:r>
      <w:r w:rsidR="00DB23A9">
        <w:t>2</w:t>
      </w:r>
      <w:r w:rsidR="00A6294C">
        <w:t>0p.</w:t>
      </w:r>
    </w:p>
    <w:p w14:paraId="1F81E801" w14:textId="77777777" w:rsidR="0003095C" w:rsidRDefault="00F65189" w:rsidP="00F47466">
      <w:pPr>
        <w:pStyle w:val="3Bibliitem"/>
        <w:jc w:val="left"/>
      </w:pPr>
      <w:r>
        <w:t>LALITTE</w:t>
      </w:r>
      <w:r w:rsidR="0003095C">
        <w:t xml:space="preserve">, E., </w:t>
      </w:r>
      <w:r>
        <w:t>GUICHARD</w:t>
      </w:r>
      <w:r w:rsidR="0003095C">
        <w:t xml:space="preserve">, R., </w:t>
      </w:r>
      <w:r w:rsidR="0003095C" w:rsidRPr="0003095C">
        <w:rPr>
          <w:i/>
        </w:rPr>
        <w:t>Apprenez le fonctionnement des réseaux TCP/IP</w:t>
      </w:r>
      <w:r>
        <w:t xml:space="preserve"> [en ligne]. Disponible sur </w:t>
      </w:r>
      <w:r w:rsidR="0003095C">
        <w:t xml:space="preserve">: </w:t>
      </w:r>
      <w:hyperlink r:id="rId20" w:history="1">
        <w:r w:rsidR="0003095C" w:rsidRPr="005236E0">
          <w:rPr>
            <w:rStyle w:val="Lienhypertexte"/>
          </w:rPr>
          <w:t>http://fr.openclassrooms.com/informatique/cours/apprenez-le-fonctionnement-des-reseaux-tcp-ip</w:t>
        </w:r>
      </w:hyperlink>
      <w:r w:rsidR="0003095C">
        <w:t xml:space="preserve">  </w:t>
      </w:r>
      <w:r w:rsidR="00507987">
        <w:t>(consultée le 28-08-2014)</w:t>
      </w:r>
    </w:p>
    <w:p w14:paraId="55AE29DB" w14:textId="77777777" w:rsidR="00A6294C" w:rsidRDefault="00507987" w:rsidP="00F47466">
      <w:pPr>
        <w:pStyle w:val="3Bibliitem"/>
        <w:jc w:val="left"/>
      </w:pPr>
      <w:r>
        <w:t xml:space="preserve">GAUTHIER C. </w:t>
      </w:r>
      <w:r w:rsidRPr="00F65189">
        <w:rPr>
          <w:i/>
        </w:rPr>
        <w:t>Contribution à l'étude du fractionnement de l'aluminium libéré dans des solutions de sols forestiers : influence de la quantité et de la nature de la matière organique</w:t>
      </w:r>
      <w:r>
        <w:t>. Thèse de doctorat d’université. Limoges : Université de Limoges, 2003.</w:t>
      </w:r>
    </w:p>
    <w:p w14:paraId="158898F1" w14:textId="77777777" w:rsidR="00A6294C" w:rsidRDefault="00A6294C" w:rsidP="00F47466">
      <w:pPr>
        <w:pStyle w:val="3Bibliitem"/>
        <w:jc w:val="left"/>
        <w:sectPr w:rsidR="00A6294C" w:rsidSect="00C01A6F">
          <w:headerReference w:type="first" r:id="rId21"/>
          <w:pgSz w:w="11907" w:h="16840" w:code="9"/>
          <w:pgMar w:top="1418" w:right="1418" w:bottom="1418" w:left="1418" w:header="567" w:footer="567" w:gutter="284"/>
          <w:cols w:space="720"/>
          <w:noEndnote/>
          <w:titlePg/>
          <w:docGrid w:linePitch="326"/>
        </w:sectPr>
      </w:pPr>
    </w:p>
    <w:p w14:paraId="34601BFC" w14:textId="255FD027" w:rsidR="00A6294C" w:rsidRPr="00290FB8" w:rsidRDefault="00341942" w:rsidP="00290FB8">
      <w:pPr>
        <w:pStyle w:val="Titre1"/>
        <w:numPr>
          <w:ilvl w:val="0"/>
          <w:numId w:val="0"/>
        </w:numPr>
        <w:ind w:left="432" w:hanging="432"/>
      </w:pPr>
      <w:bookmarkStart w:id="43" w:name="_Toc492895979"/>
      <w:r w:rsidRPr="00290FB8">
        <w:lastRenderedPageBreak/>
        <w:t>Annexe</w:t>
      </w:r>
      <w:bookmarkEnd w:id="43"/>
    </w:p>
    <w:p w14:paraId="661E627E" w14:textId="77777777" w:rsidR="001C2F73" w:rsidRPr="001C2F73" w:rsidRDefault="001C2F73" w:rsidP="001C2F73"/>
    <w:sectPr w:rsidR="001C2F73" w:rsidRPr="001C2F73" w:rsidSect="00C01A6F">
      <w:headerReference w:type="default" r:id="rId22"/>
      <w:footerReference w:type="default" r:id="rId23"/>
      <w:pgSz w:w="11907" w:h="16840" w:code="9"/>
      <w:pgMar w:top="1418" w:right="1418" w:bottom="1418" w:left="1418" w:header="1134" w:footer="567" w:gutter="284"/>
      <w:pgNumType w:fmt="lowerRoman" w:start="1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8FF6B9E" w14:textId="77777777" w:rsidR="007E48F9" w:rsidRDefault="007E48F9">
      <w:r>
        <w:separator/>
      </w:r>
    </w:p>
  </w:endnote>
  <w:endnote w:type="continuationSeparator" w:id="0">
    <w:p w14:paraId="1C2575DE" w14:textId="77777777" w:rsidR="007E48F9" w:rsidRDefault="007E48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5803F5" w14:textId="77777777" w:rsidR="00170A36" w:rsidRDefault="00170A36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>
      <w:rPr>
        <w:rStyle w:val="Numrodepage"/>
        <w:noProof/>
      </w:rPr>
      <w:t>vi</w:t>
    </w:r>
    <w:r>
      <w:rPr>
        <w:rStyle w:val="Numrodepage"/>
      </w:rPr>
      <w:fldChar w:fldCharType="end"/>
    </w:r>
  </w:p>
  <w:p w14:paraId="219CAEF7" w14:textId="77777777" w:rsidR="00170A36" w:rsidRDefault="00170A36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081915" w14:textId="77777777" w:rsidR="00170A36" w:rsidRDefault="00170A36">
    <w:pPr>
      <w:pStyle w:val="Pieddepage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BFDA10" w14:textId="5FF67112" w:rsidR="00170A36" w:rsidRDefault="00170A36">
    <w:pPr>
      <w:pStyle w:val="Pieddepage"/>
      <w:jc w:val="center"/>
    </w:pPr>
    <w:r>
      <w:fldChar w:fldCharType="begin"/>
    </w:r>
    <w:r>
      <w:instrText>PAGE   \* MERGEFORMAT</w:instrText>
    </w:r>
    <w:r>
      <w:fldChar w:fldCharType="separate"/>
    </w:r>
    <w:r w:rsidR="00811F26" w:rsidRPr="00811F26">
      <w:rPr>
        <w:noProof/>
        <w:lang w:val="fr-FR"/>
      </w:rPr>
      <w:t>iii</w:t>
    </w:r>
    <w: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5D4687" w14:textId="037CBCE7" w:rsidR="00170A36" w:rsidRDefault="00170A36" w:rsidP="00AB7043">
    <w:pPr>
      <w:pStyle w:val="Pieddepage"/>
      <w:jc w:val="center"/>
    </w:pPr>
    <w:r>
      <w:fldChar w:fldCharType="begin"/>
    </w:r>
    <w:r>
      <w:instrText>PAGE   \* MERGEFORMAT</w:instrText>
    </w:r>
    <w:r>
      <w:fldChar w:fldCharType="separate"/>
    </w:r>
    <w:r w:rsidR="00811F26" w:rsidRPr="00811F26">
      <w:rPr>
        <w:noProof/>
        <w:lang w:val="fr-FR"/>
      </w:rPr>
      <w:t>i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558BC7B" w14:textId="77777777" w:rsidR="007E48F9" w:rsidRDefault="007E48F9">
      <w:r>
        <w:separator/>
      </w:r>
    </w:p>
  </w:footnote>
  <w:footnote w:type="continuationSeparator" w:id="0">
    <w:p w14:paraId="542CC446" w14:textId="77777777" w:rsidR="007E48F9" w:rsidRDefault="007E48F9">
      <w:r>
        <w:continuationSeparator/>
      </w:r>
    </w:p>
  </w:footnote>
  <w:footnote w:id="1">
    <w:p w14:paraId="76F775FC" w14:textId="77777777" w:rsidR="00170A36" w:rsidRPr="00B37B9C" w:rsidRDefault="00170A36">
      <w:pPr>
        <w:pStyle w:val="Notedebasdepage"/>
        <w:rPr>
          <w:lang w:val="fr-FR"/>
        </w:rPr>
      </w:pPr>
      <w:r>
        <w:rPr>
          <w:rStyle w:val="Appelnotedebasdep"/>
        </w:rPr>
        <w:footnoteRef/>
      </w:r>
      <w:r>
        <w:t xml:space="preserve"> </w:t>
      </w:r>
      <w:r>
        <w:rPr>
          <w:lang w:val="fr-FR"/>
        </w:rPr>
        <w:t>TIC : Technologies de l’Information et de la Communication</w:t>
      </w:r>
    </w:p>
  </w:footnote>
  <w:footnote w:id="2">
    <w:p w14:paraId="0E7630AC" w14:textId="77777777" w:rsidR="00170A36" w:rsidRPr="00F47466" w:rsidRDefault="00170A36">
      <w:pPr>
        <w:pStyle w:val="Notedebasdepage"/>
        <w:rPr>
          <w:lang w:val="fr-FR"/>
        </w:rPr>
      </w:pPr>
      <w:r>
        <w:rPr>
          <w:rStyle w:val="Appelnotedebasdep"/>
        </w:rPr>
        <w:footnoteRef/>
      </w:r>
      <w:r>
        <w:t xml:space="preserve"> Source: </w:t>
      </w:r>
      <w:hyperlink r:id="rId1" w:history="1">
        <w:r w:rsidRPr="005236E0">
          <w:rPr>
            <w:rStyle w:val="Lienhypertexte"/>
          </w:rPr>
          <w:t>http://www.journaldunet.com/solutions/dsi/marche-des-navigateurs-fevrier-2014/</w:t>
        </w:r>
      </w:hyperlink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258FB8" w14:textId="77777777" w:rsidR="00170A36" w:rsidRDefault="00170A36" w:rsidP="0051563C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14:paraId="31078AC5" w14:textId="77777777" w:rsidR="00170A36" w:rsidRDefault="00170A36">
    <w:pPr>
      <w:pStyle w:val="En-tte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017726" w14:textId="77777777" w:rsidR="00170A36" w:rsidRDefault="00170A36" w:rsidP="0051563C">
    <w:pPr>
      <w:pStyle w:val="En-tte"/>
      <w:framePr w:wrap="around" w:vAnchor="text" w:hAnchor="margin" w:xAlign="right" w:y="1"/>
      <w:ind w:right="360"/>
      <w:jc w:val="right"/>
      <w:rPr>
        <w:rStyle w:val="Numrodepage"/>
      </w:rPr>
    </w:pPr>
  </w:p>
  <w:p w14:paraId="6444CA63" w14:textId="77777777" w:rsidR="00170A36" w:rsidRDefault="00170A36" w:rsidP="005A438B">
    <w:pPr>
      <w:pStyle w:val="En-tte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712A19" w14:textId="77777777" w:rsidR="00170A36" w:rsidRDefault="00170A36">
    <w:pPr>
      <w:pStyle w:val="En-tte"/>
      <w:ind w:right="360"/>
      <w:jc w:val="right"/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6A3B03" w14:textId="77777777" w:rsidR="00170A36" w:rsidRDefault="00170A36" w:rsidP="00412563">
    <w:pPr>
      <w:pStyle w:val="En-tte"/>
      <w:jc w:val="right"/>
    </w:pP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6EFCAA" w14:textId="77777777" w:rsidR="00170A36" w:rsidRDefault="00170A36" w:rsidP="005A438B">
    <w:pPr>
      <w:pStyle w:val="En-tte"/>
      <w:jc w:val="right"/>
    </w:pPr>
  </w:p>
  <w:p w14:paraId="74DFBDF3" w14:textId="77777777" w:rsidR="00170A36" w:rsidRDefault="00170A36" w:rsidP="005A438B">
    <w:pPr>
      <w:pStyle w:val="En-tte"/>
      <w:jc w:val="right"/>
    </w:pP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56582B" w14:textId="77777777" w:rsidR="00170A36" w:rsidRDefault="00170A36" w:rsidP="005A438B">
    <w:pPr>
      <w:pStyle w:val="En-tte"/>
      <w:jc w:val="right"/>
    </w:pPr>
  </w:p>
  <w:p w14:paraId="3381566B" w14:textId="77777777" w:rsidR="00170A36" w:rsidRDefault="00170A36" w:rsidP="005A438B">
    <w:pPr>
      <w:pStyle w:val="En-tte"/>
      <w:jc w:val="right"/>
    </w:pPr>
  </w:p>
</w:hdr>
</file>

<file path=word/header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C148DC" w14:textId="77777777" w:rsidR="00170A36" w:rsidRDefault="00170A36" w:rsidP="005A438B">
    <w:pPr>
      <w:pStyle w:val="En-tte"/>
      <w:jc w:val="right"/>
    </w:pPr>
  </w:p>
  <w:p w14:paraId="39150035" w14:textId="77777777" w:rsidR="00170A36" w:rsidRDefault="00170A36" w:rsidP="005A438B">
    <w:pPr>
      <w:pStyle w:val="En-tte"/>
      <w:jc w:val="right"/>
    </w:pPr>
  </w:p>
</w:hdr>
</file>

<file path=word/header8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D63093" w14:textId="77777777" w:rsidR="00170A36" w:rsidRDefault="00170A36" w:rsidP="00D02884">
    <w:pPr>
      <w:pStyle w:val="En-tte"/>
      <w:jc w:val="right"/>
    </w:pPr>
  </w:p>
  <w:p w14:paraId="721265EB" w14:textId="77777777" w:rsidR="00170A36" w:rsidRDefault="00170A36" w:rsidP="00D02884">
    <w:pPr>
      <w:pStyle w:val="En-tte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B65DB5"/>
    <w:multiLevelType w:val="hybridMultilevel"/>
    <w:tmpl w:val="35E2675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BC52D6"/>
    <w:multiLevelType w:val="multilevel"/>
    <w:tmpl w:val="636EF75A"/>
    <w:lvl w:ilvl="0">
      <w:start w:val="1"/>
      <w:numFmt w:val="bullet"/>
      <w:pStyle w:val="ListePuce"/>
      <w:lvlText w:val=""/>
      <w:lvlJc w:val="left"/>
      <w:pPr>
        <w:tabs>
          <w:tab w:val="num" w:pos="709"/>
        </w:tabs>
        <w:ind w:left="709" w:hanging="709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276"/>
        </w:tabs>
        <w:ind w:left="1276" w:hanging="567"/>
      </w:pPr>
      <w:rPr>
        <w:rFonts w:hint="default"/>
      </w:rPr>
    </w:lvl>
    <w:lvl w:ilvl="2">
      <w:start w:val="1"/>
      <w:numFmt w:val="bullet"/>
      <w:lvlText w:val=""/>
      <w:lvlJc w:val="left"/>
      <w:pPr>
        <w:tabs>
          <w:tab w:val="num" w:pos="1843"/>
        </w:tabs>
        <w:ind w:left="1843" w:hanging="567"/>
      </w:pPr>
      <w:rPr>
        <w:rFonts w:ascii="Symbol" w:hAnsi="Symbol" w:hint="default"/>
      </w:rPr>
    </w:lvl>
    <w:lvl w:ilvl="3">
      <w:start w:val="1"/>
      <w:numFmt w:val="bullet"/>
      <w:lvlText w:val="»"/>
      <w:lvlJc w:val="left"/>
      <w:pPr>
        <w:tabs>
          <w:tab w:val="num" w:pos="2410"/>
        </w:tabs>
        <w:ind w:left="2410" w:hanging="567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26F425D2"/>
    <w:multiLevelType w:val="hybridMultilevel"/>
    <w:tmpl w:val="48D8076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FF6A80"/>
    <w:multiLevelType w:val="multilevel"/>
    <w:tmpl w:val="04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2E676F1B"/>
    <w:multiLevelType w:val="hybridMultilevel"/>
    <w:tmpl w:val="3D728B3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5B6F09"/>
    <w:multiLevelType w:val="hybridMultilevel"/>
    <w:tmpl w:val="0EE816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CC504F"/>
    <w:multiLevelType w:val="multilevel"/>
    <w:tmpl w:val="393AE176"/>
    <w:lvl w:ilvl="0">
      <w:start w:val="1"/>
      <w:numFmt w:val="decimal"/>
      <w:pStyle w:val="ListeNum"/>
      <w:lvlText w:val="%1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276"/>
        </w:tabs>
        <w:ind w:left="1276" w:hanging="567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843"/>
        </w:tabs>
        <w:ind w:left="1843" w:hanging="567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410"/>
        </w:tabs>
        <w:ind w:left="2410" w:hanging="567"/>
      </w:pPr>
      <w:rPr>
        <w:rFonts w:hint="default"/>
        <w:sz w:val="2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7" w15:restartNumberingAfterBreak="0">
    <w:nsid w:val="734571D7"/>
    <w:multiLevelType w:val="hybridMultilevel"/>
    <w:tmpl w:val="4EAA2AE8"/>
    <w:lvl w:ilvl="0" w:tplc="04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0"/>
  </w:num>
  <w:num w:numId="5">
    <w:abstractNumId w:val="4"/>
  </w:num>
  <w:num w:numId="6">
    <w:abstractNumId w:val="3"/>
  </w:num>
  <w:num w:numId="7">
    <w:abstractNumId w:val="7"/>
  </w:num>
  <w:num w:numId="8">
    <w:abstractNumId w:val="5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5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rawingGridVerticalSpacing w:val="163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12FD"/>
    <w:rsid w:val="0003095C"/>
    <w:rsid w:val="00084AAD"/>
    <w:rsid w:val="000869F9"/>
    <w:rsid w:val="000A3627"/>
    <w:rsid w:val="000B1467"/>
    <w:rsid w:val="000B5F1F"/>
    <w:rsid w:val="000C78E3"/>
    <w:rsid w:val="000D2DFC"/>
    <w:rsid w:val="000E2772"/>
    <w:rsid w:val="000E4CCE"/>
    <w:rsid w:val="001552D7"/>
    <w:rsid w:val="0016760B"/>
    <w:rsid w:val="00170A36"/>
    <w:rsid w:val="00181B4F"/>
    <w:rsid w:val="001823E8"/>
    <w:rsid w:val="00196784"/>
    <w:rsid w:val="001A5C49"/>
    <w:rsid w:val="001A6C22"/>
    <w:rsid w:val="001C151F"/>
    <w:rsid w:val="001C2F73"/>
    <w:rsid w:val="00250AD9"/>
    <w:rsid w:val="00271B35"/>
    <w:rsid w:val="00276709"/>
    <w:rsid w:val="00290FB8"/>
    <w:rsid w:val="002B24B1"/>
    <w:rsid w:val="002C346E"/>
    <w:rsid w:val="002D58E3"/>
    <w:rsid w:val="002F706D"/>
    <w:rsid w:val="00307F6A"/>
    <w:rsid w:val="00314058"/>
    <w:rsid w:val="00320CCB"/>
    <w:rsid w:val="00341942"/>
    <w:rsid w:val="00363526"/>
    <w:rsid w:val="0038720D"/>
    <w:rsid w:val="00394E8B"/>
    <w:rsid w:val="003A536A"/>
    <w:rsid w:val="003C6C8D"/>
    <w:rsid w:val="003E6C8C"/>
    <w:rsid w:val="003F5D34"/>
    <w:rsid w:val="00411FD5"/>
    <w:rsid w:val="00412563"/>
    <w:rsid w:val="004132A3"/>
    <w:rsid w:val="00455198"/>
    <w:rsid w:val="004642ED"/>
    <w:rsid w:val="00476A59"/>
    <w:rsid w:val="00480520"/>
    <w:rsid w:val="00501235"/>
    <w:rsid w:val="00507987"/>
    <w:rsid w:val="00511560"/>
    <w:rsid w:val="0051563C"/>
    <w:rsid w:val="0052421C"/>
    <w:rsid w:val="00547EA9"/>
    <w:rsid w:val="00570A5A"/>
    <w:rsid w:val="005A438B"/>
    <w:rsid w:val="005F2929"/>
    <w:rsid w:val="00665C3B"/>
    <w:rsid w:val="00673E35"/>
    <w:rsid w:val="00673F75"/>
    <w:rsid w:val="00676F90"/>
    <w:rsid w:val="006D2512"/>
    <w:rsid w:val="006E6942"/>
    <w:rsid w:val="006F2990"/>
    <w:rsid w:val="0072248B"/>
    <w:rsid w:val="0073095D"/>
    <w:rsid w:val="007B47BF"/>
    <w:rsid w:val="007B5AE3"/>
    <w:rsid w:val="007E48F9"/>
    <w:rsid w:val="007E52FD"/>
    <w:rsid w:val="00811F26"/>
    <w:rsid w:val="0083035C"/>
    <w:rsid w:val="00830AC6"/>
    <w:rsid w:val="00871B08"/>
    <w:rsid w:val="008C1F45"/>
    <w:rsid w:val="00911EAE"/>
    <w:rsid w:val="00914B43"/>
    <w:rsid w:val="00916A77"/>
    <w:rsid w:val="00926548"/>
    <w:rsid w:val="0093451E"/>
    <w:rsid w:val="009672B8"/>
    <w:rsid w:val="00980BFA"/>
    <w:rsid w:val="009B6A8D"/>
    <w:rsid w:val="009C0004"/>
    <w:rsid w:val="009D2DDB"/>
    <w:rsid w:val="00A07CB4"/>
    <w:rsid w:val="00A22BAD"/>
    <w:rsid w:val="00A5643A"/>
    <w:rsid w:val="00A6294C"/>
    <w:rsid w:val="00A80F86"/>
    <w:rsid w:val="00AB7043"/>
    <w:rsid w:val="00AE2384"/>
    <w:rsid w:val="00AF2932"/>
    <w:rsid w:val="00B112FD"/>
    <w:rsid w:val="00B310F8"/>
    <w:rsid w:val="00B37B9C"/>
    <w:rsid w:val="00B64AA8"/>
    <w:rsid w:val="00BA3BEB"/>
    <w:rsid w:val="00C01A6F"/>
    <w:rsid w:val="00C229AD"/>
    <w:rsid w:val="00C4532C"/>
    <w:rsid w:val="00C623B0"/>
    <w:rsid w:val="00C6544B"/>
    <w:rsid w:val="00C92CD0"/>
    <w:rsid w:val="00CB3C46"/>
    <w:rsid w:val="00CB5044"/>
    <w:rsid w:val="00CD76AD"/>
    <w:rsid w:val="00CF6A2B"/>
    <w:rsid w:val="00D02884"/>
    <w:rsid w:val="00D13799"/>
    <w:rsid w:val="00D41CE8"/>
    <w:rsid w:val="00D516D1"/>
    <w:rsid w:val="00D67F3C"/>
    <w:rsid w:val="00D74826"/>
    <w:rsid w:val="00D84E9D"/>
    <w:rsid w:val="00DA007D"/>
    <w:rsid w:val="00DB23A9"/>
    <w:rsid w:val="00DD6A62"/>
    <w:rsid w:val="00DF5C65"/>
    <w:rsid w:val="00E21006"/>
    <w:rsid w:val="00E224ED"/>
    <w:rsid w:val="00E37B9B"/>
    <w:rsid w:val="00E52E76"/>
    <w:rsid w:val="00E53306"/>
    <w:rsid w:val="00E66960"/>
    <w:rsid w:val="00EA4920"/>
    <w:rsid w:val="00EB610A"/>
    <w:rsid w:val="00EB7CF6"/>
    <w:rsid w:val="00EC53A6"/>
    <w:rsid w:val="00ED775D"/>
    <w:rsid w:val="00EE54B6"/>
    <w:rsid w:val="00F3491E"/>
    <w:rsid w:val="00F3552A"/>
    <w:rsid w:val="00F47466"/>
    <w:rsid w:val="00F50213"/>
    <w:rsid w:val="00F579FF"/>
    <w:rsid w:val="00F65189"/>
    <w:rsid w:val="00F70514"/>
    <w:rsid w:val="00F81880"/>
    <w:rsid w:val="00F8374B"/>
    <w:rsid w:val="00F869A7"/>
    <w:rsid w:val="00F86BCD"/>
    <w:rsid w:val="00FB3EF4"/>
    <w:rsid w:val="00FD1858"/>
    <w:rsid w:val="00FE7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8D506E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360" w:lineRule="auto"/>
      <w:jc w:val="both"/>
    </w:pPr>
    <w:rPr>
      <w:sz w:val="24"/>
      <w:lang w:val="fr-CA"/>
    </w:rPr>
  </w:style>
  <w:style w:type="paragraph" w:styleId="Titre1">
    <w:name w:val="heading 1"/>
    <w:basedOn w:val="Normal"/>
    <w:next w:val="Para"/>
    <w:qFormat/>
    <w:pPr>
      <w:keepNext/>
      <w:numPr>
        <w:numId w:val="6"/>
      </w:numPr>
      <w:spacing w:before="240" w:after="60"/>
      <w:jc w:val="left"/>
      <w:outlineLvl w:val="0"/>
    </w:pPr>
    <w:rPr>
      <w:b/>
      <w:kern w:val="28"/>
      <w:sz w:val="36"/>
    </w:rPr>
  </w:style>
  <w:style w:type="paragraph" w:styleId="Titre2">
    <w:name w:val="heading 2"/>
    <w:basedOn w:val="Normal"/>
    <w:next w:val="Para"/>
    <w:qFormat/>
    <w:pPr>
      <w:keepNext/>
      <w:numPr>
        <w:ilvl w:val="1"/>
        <w:numId w:val="6"/>
      </w:numPr>
      <w:spacing w:before="240" w:after="60"/>
      <w:outlineLvl w:val="1"/>
    </w:pPr>
    <w:rPr>
      <w:b/>
      <w:sz w:val="32"/>
    </w:rPr>
  </w:style>
  <w:style w:type="paragraph" w:styleId="Titre3">
    <w:name w:val="heading 3"/>
    <w:basedOn w:val="Normal"/>
    <w:next w:val="Para"/>
    <w:qFormat/>
    <w:pPr>
      <w:keepNext/>
      <w:numPr>
        <w:ilvl w:val="2"/>
        <w:numId w:val="6"/>
      </w:numPr>
      <w:spacing w:before="240" w:after="60"/>
      <w:outlineLvl w:val="2"/>
    </w:pPr>
    <w:rPr>
      <w:b/>
      <w:sz w:val="28"/>
    </w:rPr>
  </w:style>
  <w:style w:type="paragraph" w:styleId="Titre4">
    <w:name w:val="heading 4"/>
    <w:basedOn w:val="Normal"/>
    <w:next w:val="Para"/>
    <w:qFormat/>
    <w:pPr>
      <w:keepNext/>
      <w:numPr>
        <w:ilvl w:val="3"/>
        <w:numId w:val="6"/>
      </w:numPr>
      <w:spacing w:before="240" w:after="60"/>
      <w:outlineLvl w:val="3"/>
    </w:pPr>
    <w:rPr>
      <w:b/>
    </w:rPr>
  </w:style>
  <w:style w:type="paragraph" w:styleId="Titre5">
    <w:name w:val="heading 5"/>
    <w:basedOn w:val="Normal"/>
    <w:next w:val="Para"/>
    <w:qFormat/>
    <w:pPr>
      <w:numPr>
        <w:ilvl w:val="4"/>
        <w:numId w:val="6"/>
      </w:numPr>
      <w:spacing w:before="240" w:after="60"/>
      <w:outlineLvl w:val="4"/>
    </w:pPr>
    <w:rPr>
      <w:i/>
    </w:rPr>
  </w:style>
  <w:style w:type="paragraph" w:styleId="Titre6">
    <w:name w:val="heading 6"/>
    <w:basedOn w:val="Normal"/>
    <w:next w:val="Normal"/>
    <w:qFormat/>
    <w:pPr>
      <w:numPr>
        <w:ilvl w:val="5"/>
        <w:numId w:val="6"/>
      </w:numPr>
      <w:spacing w:before="240" w:after="60"/>
      <w:outlineLvl w:val="5"/>
    </w:pPr>
    <w:rPr>
      <w:sz w:val="22"/>
    </w:rPr>
  </w:style>
  <w:style w:type="paragraph" w:styleId="Titre7">
    <w:name w:val="heading 7"/>
    <w:basedOn w:val="Normal"/>
    <w:next w:val="Normal"/>
    <w:qFormat/>
    <w:pPr>
      <w:numPr>
        <w:ilvl w:val="6"/>
        <w:numId w:val="6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6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6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exte">
    <w:name w:val="Texte"/>
    <w:basedOn w:val="Normal"/>
    <w:pPr>
      <w:spacing w:after="240"/>
      <w:ind w:firstLine="709"/>
    </w:pPr>
  </w:style>
  <w:style w:type="paragraph" w:customStyle="1" w:styleId="1Sous-titre">
    <w:name w:val="1|Sous-titre"/>
    <w:basedOn w:val="Normal"/>
    <w:pPr>
      <w:jc w:val="center"/>
    </w:pPr>
    <w:rPr>
      <w:b/>
      <w:sz w:val="32"/>
    </w:rPr>
  </w:style>
  <w:style w:type="paragraph" w:customStyle="1" w:styleId="1Auteur">
    <w:name w:val="1|Auteur"/>
    <w:basedOn w:val="Normal"/>
    <w:next w:val="Normal"/>
    <w:pPr>
      <w:jc w:val="center"/>
    </w:pPr>
  </w:style>
  <w:style w:type="paragraph" w:customStyle="1" w:styleId="1Copyright">
    <w:name w:val="1|Copyright"/>
    <w:basedOn w:val="Normal"/>
    <w:next w:val="Normal"/>
    <w:pPr>
      <w:jc w:val="center"/>
    </w:pPr>
  </w:style>
  <w:style w:type="paragraph" w:customStyle="1" w:styleId="1Dedicace">
    <w:name w:val="1|Dedicace"/>
    <w:basedOn w:val="Normal"/>
    <w:pPr>
      <w:spacing w:before="3000"/>
      <w:ind w:left="4423"/>
      <w:jc w:val="right"/>
    </w:pPr>
    <w:rPr>
      <w:i/>
    </w:rPr>
  </w:style>
  <w:style w:type="paragraph" w:customStyle="1" w:styleId="1Depot">
    <w:name w:val="1|Depot"/>
    <w:basedOn w:val="Normal"/>
    <w:pPr>
      <w:jc w:val="center"/>
    </w:pPr>
  </w:style>
  <w:style w:type="paragraph" w:customStyle="1" w:styleId="1Dept">
    <w:name w:val="1|Dept"/>
    <w:basedOn w:val="Normal"/>
    <w:next w:val="Normal"/>
    <w:pPr>
      <w:jc w:val="center"/>
    </w:pPr>
  </w:style>
  <w:style w:type="paragraph" w:customStyle="1" w:styleId="EpigrapheCorps">
    <w:name w:val="EpigrapheCorps"/>
    <w:basedOn w:val="Normal"/>
    <w:next w:val="EpigrapheSourceCorps"/>
    <w:pPr>
      <w:spacing w:before="480" w:line="240" w:lineRule="auto"/>
      <w:ind w:left="4423"/>
      <w:jc w:val="right"/>
    </w:pPr>
    <w:rPr>
      <w:i/>
      <w:sz w:val="20"/>
    </w:rPr>
  </w:style>
  <w:style w:type="paragraph" w:customStyle="1" w:styleId="EpigrapheSourceCorps">
    <w:name w:val="EpigrapheSourceCorps"/>
    <w:basedOn w:val="Normal"/>
    <w:next w:val="Para"/>
    <w:pPr>
      <w:spacing w:after="480" w:line="240" w:lineRule="auto"/>
      <w:jc w:val="right"/>
    </w:pPr>
    <w:rPr>
      <w:sz w:val="18"/>
    </w:rPr>
  </w:style>
  <w:style w:type="paragraph" w:customStyle="1" w:styleId="1Faculte">
    <w:name w:val="1|Faculte"/>
    <w:basedOn w:val="Normal"/>
    <w:next w:val="Normal"/>
    <w:pPr>
      <w:jc w:val="center"/>
    </w:pPr>
  </w:style>
  <w:style w:type="paragraph" w:customStyle="1" w:styleId="1Grade">
    <w:name w:val="1|Grade"/>
    <w:basedOn w:val="Normal"/>
    <w:next w:val="Normal"/>
    <w:pPr>
      <w:jc w:val="center"/>
    </w:pPr>
  </w:style>
  <w:style w:type="paragraph" w:customStyle="1" w:styleId="1Jury">
    <w:name w:val="1|Jury"/>
    <w:basedOn w:val="Normal"/>
    <w:pPr>
      <w:jc w:val="center"/>
    </w:pPr>
  </w:style>
  <w:style w:type="paragraph" w:customStyle="1" w:styleId="1TitreThese">
    <w:name w:val="1|TitreThese"/>
    <w:basedOn w:val="Normal"/>
    <w:next w:val="Normal"/>
    <w:pPr>
      <w:jc w:val="center"/>
    </w:pPr>
    <w:rPr>
      <w:b/>
      <w:sz w:val="36"/>
    </w:rPr>
  </w:style>
  <w:style w:type="paragraph" w:customStyle="1" w:styleId="1Universite">
    <w:name w:val="1|Universite"/>
    <w:basedOn w:val="Normal"/>
    <w:next w:val="Normal"/>
    <w:pPr>
      <w:jc w:val="center"/>
    </w:pPr>
  </w:style>
  <w:style w:type="paragraph" w:customStyle="1" w:styleId="3Anntitre1">
    <w:name w:val="3|Ann_titre1"/>
    <w:basedOn w:val="Normal"/>
    <w:next w:val="Para"/>
    <w:pPr>
      <w:spacing w:before="240" w:after="60"/>
    </w:pPr>
    <w:rPr>
      <w:b/>
      <w:sz w:val="36"/>
    </w:rPr>
  </w:style>
  <w:style w:type="paragraph" w:customStyle="1" w:styleId="3Bibliitem">
    <w:name w:val="3|Bibli_item"/>
    <w:basedOn w:val="Normal"/>
    <w:pPr>
      <w:ind w:left="709" w:hanging="709"/>
    </w:pPr>
  </w:style>
  <w:style w:type="paragraph" w:customStyle="1" w:styleId="3Biblitit1">
    <w:name w:val="3|Bibli_tit1"/>
    <w:basedOn w:val="Normal"/>
    <w:next w:val="3Bibliitem"/>
    <w:pPr>
      <w:spacing w:before="240" w:after="60"/>
    </w:pPr>
    <w:rPr>
      <w:b/>
      <w:sz w:val="36"/>
    </w:rPr>
  </w:style>
  <w:style w:type="paragraph" w:customStyle="1" w:styleId="3Biblitit2">
    <w:name w:val="3|Bibli_tit2"/>
    <w:basedOn w:val="Normal"/>
    <w:next w:val="3Bibliitem"/>
    <w:rPr>
      <w:b/>
      <w:sz w:val="32"/>
    </w:rPr>
  </w:style>
  <w:style w:type="paragraph" w:customStyle="1" w:styleId="3Biblitit3">
    <w:name w:val="3|Bibli_tit3"/>
    <w:basedOn w:val="Normal"/>
    <w:next w:val="3Bibliitem"/>
    <w:rPr>
      <w:b/>
      <w:sz w:val="28"/>
    </w:rPr>
  </w:style>
  <w:style w:type="paragraph" w:customStyle="1" w:styleId="3Biblitit4">
    <w:name w:val="3|Bibli_tit4"/>
    <w:basedOn w:val="Normal"/>
    <w:next w:val="3Bibliitem"/>
    <w:rPr>
      <w:b/>
    </w:rPr>
  </w:style>
  <w:style w:type="character" w:customStyle="1" w:styleId="PieddepageCar">
    <w:name w:val="Pied de page Car"/>
    <w:link w:val="Pieddepage"/>
    <w:uiPriority w:val="99"/>
    <w:rsid w:val="00673F75"/>
    <w:rPr>
      <w:sz w:val="24"/>
      <w:lang w:eastAsia="fr-FR"/>
    </w:rPr>
  </w:style>
  <w:style w:type="paragraph" w:customStyle="1" w:styleId="CitatioBloc1">
    <w:name w:val="CitatioBloc1"/>
    <w:basedOn w:val="Normal"/>
    <w:next w:val="Para"/>
    <w:pPr>
      <w:spacing w:before="120" w:after="240" w:line="240" w:lineRule="auto"/>
      <w:ind w:left="1418"/>
    </w:pPr>
  </w:style>
  <w:style w:type="paragraph" w:customStyle="1" w:styleId="CitatioBloc2">
    <w:name w:val="CitatioBloc2"/>
    <w:basedOn w:val="Texte"/>
    <w:next w:val="Para"/>
    <w:pPr>
      <w:spacing w:before="240" w:line="240" w:lineRule="auto"/>
      <w:ind w:firstLine="0"/>
      <w:jc w:val="left"/>
    </w:pPr>
  </w:style>
  <w:style w:type="character" w:customStyle="1" w:styleId="Citation1">
    <w:name w:val="Citation1"/>
    <w:basedOn w:val="Policepardfaut"/>
  </w:style>
  <w:style w:type="paragraph" w:customStyle="1" w:styleId="Equation">
    <w:name w:val="Equation"/>
    <w:basedOn w:val="Normal"/>
  </w:style>
  <w:style w:type="character" w:customStyle="1" w:styleId="LangueEtrang">
    <w:name w:val="LangueEtrang"/>
    <w:rPr>
      <w:i/>
    </w:rPr>
  </w:style>
  <w:style w:type="paragraph" w:customStyle="1" w:styleId="Source">
    <w:name w:val="Source"/>
    <w:basedOn w:val="Normal"/>
    <w:next w:val="Para"/>
  </w:style>
  <w:style w:type="paragraph" w:customStyle="1" w:styleId="1TitreFront">
    <w:name w:val="1|TitreFront"/>
    <w:basedOn w:val="Normal"/>
    <w:next w:val="Para"/>
    <w:rPr>
      <w:b/>
      <w:sz w:val="36"/>
    </w:rPr>
  </w:style>
  <w:style w:type="paragraph" w:styleId="TM1">
    <w:name w:val="toc 1"/>
    <w:basedOn w:val="Normal"/>
    <w:next w:val="Normal"/>
    <w:autoRedefine/>
    <w:uiPriority w:val="39"/>
  </w:style>
  <w:style w:type="paragraph" w:styleId="TM2">
    <w:name w:val="toc 2"/>
    <w:basedOn w:val="Normal"/>
    <w:next w:val="Normal"/>
    <w:autoRedefine/>
    <w:uiPriority w:val="39"/>
    <w:pPr>
      <w:ind w:left="240"/>
    </w:pPr>
  </w:style>
  <w:style w:type="paragraph" w:styleId="TM3">
    <w:name w:val="toc 3"/>
    <w:basedOn w:val="Normal"/>
    <w:next w:val="Normal"/>
    <w:autoRedefine/>
    <w:uiPriority w:val="39"/>
    <w:pPr>
      <w:ind w:left="480"/>
    </w:pPr>
  </w:style>
  <w:style w:type="paragraph" w:styleId="TM4">
    <w:name w:val="toc 4"/>
    <w:basedOn w:val="Normal"/>
    <w:next w:val="Normal"/>
    <w:autoRedefine/>
    <w:semiHidden/>
    <w:pPr>
      <w:ind w:left="720"/>
    </w:pPr>
  </w:style>
  <w:style w:type="paragraph" w:styleId="TM5">
    <w:name w:val="toc 5"/>
    <w:basedOn w:val="Normal"/>
    <w:next w:val="Normal"/>
    <w:autoRedefine/>
    <w:semiHidden/>
    <w:pPr>
      <w:ind w:left="960"/>
    </w:pPr>
  </w:style>
  <w:style w:type="paragraph" w:styleId="TM6">
    <w:name w:val="toc 6"/>
    <w:basedOn w:val="Normal"/>
    <w:next w:val="Normal"/>
    <w:autoRedefine/>
    <w:semiHidden/>
    <w:pPr>
      <w:ind w:left="1200"/>
    </w:pPr>
  </w:style>
  <w:style w:type="paragraph" w:styleId="TM7">
    <w:name w:val="toc 7"/>
    <w:basedOn w:val="Normal"/>
    <w:next w:val="Normal"/>
    <w:autoRedefine/>
    <w:semiHidden/>
    <w:pPr>
      <w:ind w:left="1440"/>
    </w:pPr>
  </w:style>
  <w:style w:type="paragraph" w:styleId="TM8">
    <w:name w:val="toc 8"/>
    <w:basedOn w:val="Normal"/>
    <w:next w:val="Normal"/>
    <w:autoRedefine/>
    <w:semiHidden/>
    <w:pPr>
      <w:ind w:left="1680"/>
    </w:pPr>
  </w:style>
  <w:style w:type="paragraph" w:styleId="TM9">
    <w:name w:val="toc 9"/>
    <w:basedOn w:val="Normal"/>
    <w:next w:val="Normal"/>
    <w:autoRedefine/>
    <w:semiHidden/>
    <w:pPr>
      <w:ind w:left="1920"/>
    </w:pPr>
  </w:style>
  <w:style w:type="paragraph" w:styleId="Tabledesillustrations">
    <w:name w:val="table of figures"/>
    <w:basedOn w:val="Normal"/>
    <w:next w:val="Normal"/>
    <w:uiPriority w:val="99"/>
    <w:pPr>
      <w:ind w:left="480" w:hanging="480"/>
    </w:pPr>
  </w:style>
  <w:style w:type="paragraph" w:customStyle="1" w:styleId="Intro">
    <w:name w:val="Intro"/>
    <w:basedOn w:val="Normal"/>
    <w:next w:val="Para"/>
    <w:pPr>
      <w:spacing w:before="240" w:after="60"/>
    </w:pPr>
    <w:rPr>
      <w:b/>
      <w:sz w:val="36"/>
    </w:rPr>
  </w:style>
  <w:style w:type="paragraph" w:customStyle="1" w:styleId="Conclu">
    <w:name w:val="Conclu"/>
    <w:basedOn w:val="Normal"/>
    <w:next w:val="Para"/>
    <w:pPr>
      <w:spacing w:before="240" w:after="60"/>
    </w:pPr>
    <w:rPr>
      <w:b/>
      <w:sz w:val="36"/>
    </w:rPr>
  </w:style>
  <w:style w:type="paragraph" w:customStyle="1" w:styleId="ListeTitre">
    <w:name w:val="ListeTitre"/>
    <w:basedOn w:val="Normal"/>
    <w:next w:val="Normal"/>
  </w:style>
  <w:style w:type="paragraph" w:customStyle="1" w:styleId="Strophe">
    <w:name w:val="Strophe"/>
    <w:basedOn w:val="Texte"/>
    <w:pPr>
      <w:spacing w:after="320" w:line="240" w:lineRule="auto"/>
      <w:ind w:left="851" w:firstLine="0"/>
      <w:jc w:val="left"/>
    </w:pPr>
  </w:style>
  <w:style w:type="paragraph" w:customStyle="1" w:styleId="Entree">
    <w:name w:val="Entree"/>
    <w:basedOn w:val="Normal"/>
    <w:pPr>
      <w:tabs>
        <w:tab w:val="left" w:pos="1276"/>
      </w:tabs>
      <w:spacing w:after="120" w:line="240" w:lineRule="auto"/>
      <w:ind w:left="1276" w:hanging="1276"/>
    </w:pPr>
  </w:style>
  <w:style w:type="character" w:customStyle="1" w:styleId="Definition">
    <w:name w:val="Definition"/>
    <w:basedOn w:val="Policepardfaut"/>
  </w:style>
  <w:style w:type="paragraph" w:customStyle="1" w:styleId="3Anntitre2">
    <w:name w:val="3|Ann_titre2"/>
    <w:basedOn w:val="Normal"/>
    <w:next w:val="Para"/>
    <w:pPr>
      <w:spacing w:before="240" w:after="60"/>
    </w:pPr>
    <w:rPr>
      <w:b/>
      <w:sz w:val="32"/>
    </w:rPr>
  </w:style>
  <w:style w:type="paragraph" w:customStyle="1" w:styleId="3Anntitre3">
    <w:name w:val="3|Ann_titre3"/>
    <w:basedOn w:val="Normal"/>
    <w:next w:val="Para"/>
    <w:pPr>
      <w:spacing w:before="240" w:after="60"/>
    </w:pPr>
    <w:rPr>
      <w:b/>
      <w:sz w:val="28"/>
    </w:rPr>
  </w:style>
  <w:style w:type="paragraph" w:customStyle="1" w:styleId="Figure">
    <w:name w:val="Figure"/>
    <w:basedOn w:val="Normal"/>
    <w:next w:val="Para"/>
  </w:style>
  <w:style w:type="paragraph" w:customStyle="1" w:styleId="1TableListe">
    <w:name w:val="1|TableListe"/>
    <w:basedOn w:val="Normal"/>
    <w:next w:val="Normal"/>
    <w:rPr>
      <w:b/>
      <w:sz w:val="36"/>
    </w:rPr>
  </w:style>
  <w:style w:type="paragraph" w:customStyle="1" w:styleId="Jalon">
    <w:name w:val="Jalon"/>
    <w:basedOn w:val="Texte"/>
  </w:style>
  <w:style w:type="paragraph" w:styleId="Lgende">
    <w:name w:val="caption"/>
    <w:basedOn w:val="Normal"/>
    <w:next w:val="Normal"/>
    <w:qFormat/>
    <w:pPr>
      <w:spacing w:before="120" w:after="120"/>
    </w:pPr>
  </w:style>
  <w:style w:type="paragraph" w:customStyle="1" w:styleId="closer">
    <w:name w:val="closer"/>
    <w:basedOn w:val="Normal"/>
    <w:pPr>
      <w:tabs>
        <w:tab w:val="left" w:pos="3261"/>
      </w:tabs>
      <w:spacing w:line="240" w:lineRule="auto"/>
      <w:jc w:val="right"/>
    </w:pPr>
  </w:style>
  <w:style w:type="paragraph" w:customStyle="1" w:styleId="Jalon0">
    <w:name w:val="Jalon0"/>
    <w:basedOn w:val="Jalon"/>
  </w:style>
  <w:style w:type="paragraph" w:customStyle="1" w:styleId="Jalon1">
    <w:name w:val="Jalon1"/>
    <w:basedOn w:val="Jalon"/>
  </w:style>
  <w:style w:type="paragraph" w:customStyle="1" w:styleId="JalonBiblio">
    <w:name w:val="JalonBiblio"/>
    <w:basedOn w:val="Jalon"/>
  </w:style>
  <w:style w:type="paragraph" w:customStyle="1" w:styleId="JalonAnnexe">
    <w:name w:val="JalonAnnexe"/>
    <w:basedOn w:val="Jalon"/>
  </w:style>
  <w:style w:type="paragraph" w:styleId="En-tte">
    <w:name w:val="header"/>
    <w:basedOn w:val="Normal"/>
    <w:link w:val="En-tteCar"/>
    <w:uiPriority w:val="99"/>
    <w:pPr>
      <w:tabs>
        <w:tab w:val="center" w:pos="4320"/>
        <w:tab w:val="right" w:pos="8640"/>
      </w:tabs>
    </w:pPr>
  </w:style>
  <w:style w:type="character" w:styleId="Numrodepage">
    <w:name w:val="page number"/>
    <w:basedOn w:val="Policepardfaut"/>
  </w:style>
  <w:style w:type="paragraph" w:styleId="Pieddepage">
    <w:name w:val="footer"/>
    <w:basedOn w:val="Normal"/>
    <w:link w:val="PieddepageCar"/>
    <w:uiPriority w:val="99"/>
    <w:pPr>
      <w:tabs>
        <w:tab w:val="center" w:pos="4320"/>
        <w:tab w:val="right" w:pos="8640"/>
      </w:tabs>
    </w:pPr>
  </w:style>
  <w:style w:type="paragraph" w:customStyle="1" w:styleId="ListeSimple">
    <w:name w:val="ListeSimple"/>
    <w:basedOn w:val="Normal"/>
    <w:pPr>
      <w:spacing w:line="240" w:lineRule="auto"/>
      <w:ind w:left="709"/>
    </w:pPr>
  </w:style>
  <w:style w:type="paragraph" w:customStyle="1" w:styleId="1Programme">
    <w:name w:val="1|Programme"/>
    <w:basedOn w:val="1Grade"/>
  </w:style>
  <w:style w:type="paragraph" w:customStyle="1" w:styleId="1Option">
    <w:name w:val="1|Option"/>
    <w:basedOn w:val="1Grade"/>
  </w:style>
  <w:style w:type="paragraph" w:customStyle="1" w:styleId="1EpigrapheLimin">
    <w:name w:val="1|EpigrapheLimin"/>
    <w:basedOn w:val="1Dedicace"/>
    <w:next w:val="1EpigrapheSourceLim"/>
  </w:style>
  <w:style w:type="paragraph" w:customStyle="1" w:styleId="1EpigrapheSourceLim">
    <w:name w:val="1|EpigrapheSourceLim"/>
    <w:basedOn w:val="Normal"/>
    <w:next w:val="Normal"/>
    <w:pPr>
      <w:jc w:val="right"/>
    </w:pPr>
  </w:style>
  <w:style w:type="paragraph" w:customStyle="1" w:styleId="ListePuce">
    <w:name w:val="ListePuce"/>
    <w:basedOn w:val="Normal"/>
    <w:pPr>
      <w:numPr>
        <w:numId w:val="1"/>
      </w:numPr>
      <w:spacing w:line="240" w:lineRule="auto"/>
    </w:pPr>
  </w:style>
  <w:style w:type="paragraph" w:customStyle="1" w:styleId="ListeNum">
    <w:name w:val="ListeNum"/>
    <w:basedOn w:val="Normal"/>
    <w:pPr>
      <w:numPr>
        <w:numId w:val="2"/>
      </w:numPr>
    </w:pPr>
  </w:style>
  <w:style w:type="paragraph" w:customStyle="1" w:styleId="ListeSimpleB">
    <w:name w:val="ListeSimpleB"/>
    <w:basedOn w:val="Normal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120"/>
      <w:ind w:left="284" w:right="284"/>
    </w:pPr>
    <w:rPr>
      <w:lang w:val="fr-FR"/>
    </w:rPr>
  </w:style>
  <w:style w:type="paragraph" w:customStyle="1" w:styleId="1mots-cles">
    <w:name w:val="1|mots-cles"/>
    <w:basedOn w:val="Normal"/>
    <w:next w:val="Normal"/>
    <w:pPr>
      <w:jc w:val="left"/>
    </w:pPr>
  </w:style>
  <w:style w:type="paragraph" w:customStyle="1" w:styleId="1Resume">
    <w:name w:val="1|Resume"/>
    <w:basedOn w:val="Normal"/>
    <w:next w:val="Para"/>
    <w:rPr>
      <w:b/>
      <w:sz w:val="36"/>
    </w:rPr>
  </w:style>
  <w:style w:type="paragraph" w:customStyle="1" w:styleId="Para">
    <w:name w:val="Para"/>
    <w:basedOn w:val="Texte"/>
    <w:pPr>
      <w:spacing w:before="120" w:after="120"/>
    </w:pPr>
  </w:style>
  <w:style w:type="paragraph" w:customStyle="1" w:styleId="Parasuite">
    <w:name w:val="Para_suite"/>
    <w:basedOn w:val="Para"/>
    <w:next w:val="Para"/>
    <w:pPr>
      <w:ind w:firstLine="0"/>
    </w:pPr>
  </w:style>
  <w:style w:type="paragraph" w:customStyle="1" w:styleId="1texteJury">
    <w:name w:val="1|texteJury"/>
    <w:basedOn w:val="Normal"/>
    <w:pPr>
      <w:jc w:val="center"/>
    </w:pPr>
  </w:style>
  <w:style w:type="character" w:customStyle="1" w:styleId="En-tteCar">
    <w:name w:val="En-tête Car"/>
    <w:link w:val="En-tte"/>
    <w:uiPriority w:val="99"/>
    <w:rsid w:val="00673F75"/>
    <w:rPr>
      <w:sz w:val="24"/>
      <w:lang w:eastAsia="fr-FR"/>
    </w:rPr>
  </w:style>
  <w:style w:type="paragraph" w:styleId="Textedebulles">
    <w:name w:val="Balloon Text"/>
    <w:basedOn w:val="Normal"/>
    <w:link w:val="TextedebullesCar"/>
    <w:rsid w:val="00673F7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rsid w:val="00673F75"/>
    <w:rPr>
      <w:rFonts w:ascii="Tahoma" w:hAnsi="Tahoma" w:cs="Tahoma"/>
      <w:sz w:val="16"/>
      <w:szCs w:val="16"/>
      <w:lang w:eastAsia="fr-FR"/>
    </w:rPr>
  </w:style>
  <w:style w:type="paragraph" w:styleId="Corpsdetexte">
    <w:name w:val="Body Text"/>
    <w:basedOn w:val="Normal"/>
    <w:link w:val="CorpsdetexteCar"/>
    <w:rsid w:val="00C01A6F"/>
    <w:pPr>
      <w:tabs>
        <w:tab w:val="right" w:pos="8640"/>
      </w:tabs>
      <w:spacing w:after="280"/>
    </w:pPr>
    <w:rPr>
      <w:rFonts w:ascii="Garamond" w:hAnsi="Garamond" w:cs="Garamond"/>
      <w:spacing w:val="-2"/>
      <w:szCs w:val="24"/>
      <w:lang w:val="en-US" w:eastAsia="en-US"/>
    </w:rPr>
  </w:style>
  <w:style w:type="character" w:customStyle="1" w:styleId="CorpsdetexteCar">
    <w:name w:val="Corps de texte Car"/>
    <w:link w:val="Corpsdetexte"/>
    <w:rsid w:val="00C01A6F"/>
    <w:rPr>
      <w:rFonts w:ascii="Garamond" w:hAnsi="Garamond" w:cs="Garamond"/>
      <w:spacing w:val="-2"/>
      <w:sz w:val="24"/>
      <w:szCs w:val="24"/>
      <w:lang w:val="en-US" w:eastAsia="en-US"/>
    </w:rPr>
  </w:style>
  <w:style w:type="paragraph" w:customStyle="1" w:styleId="GlossaryDefinition">
    <w:name w:val="Glossary Definition"/>
    <w:basedOn w:val="Corpsdetexte"/>
    <w:rsid w:val="003F5D34"/>
    <w:pPr>
      <w:spacing w:line="240" w:lineRule="auto"/>
    </w:pPr>
    <w:rPr>
      <w:lang w:bidi="en-US"/>
    </w:rPr>
  </w:style>
  <w:style w:type="character" w:customStyle="1" w:styleId="GlossaryEntry">
    <w:name w:val="Glossary Entry"/>
    <w:rsid w:val="003F5D34"/>
    <w:rPr>
      <w:b/>
      <w:bCs w:val="0"/>
      <w:lang w:val="en-US" w:eastAsia="en-US" w:bidi="en-US"/>
    </w:rPr>
  </w:style>
  <w:style w:type="character" w:customStyle="1" w:styleId="WorksChar">
    <w:name w:val="Works Char"/>
    <w:link w:val="Works"/>
    <w:locked/>
    <w:rsid w:val="006D2512"/>
    <w:rPr>
      <w:rFonts w:ascii="Tahoma" w:hAnsi="Tahoma" w:cs="Tahoma"/>
      <w:color w:val="000000"/>
      <w:sz w:val="22"/>
      <w:szCs w:val="24"/>
      <w:lang w:val="en-US" w:eastAsia="en-US" w:bidi="en-US"/>
    </w:rPr>
  </w:style>
  <w:style w:type="paragraph" w:customStyle="1" w:styleId="Works">
    <w:name w:val="Works"/>
    <w:basedOn w:val="Normal"/>
    <w:link w:val="WorksChar"/>
    <w:rsid w:val="006D2512"/>
    <w:pPr>
      <w:spacing w:line="480" w:lineRule="auto"/>
      <w:ind w:left="720" w:hanging="720"/>
      <w:jc w:val="left"/>
    </w:pPr>
    <w:rPr>
      <w:rFonts w:ascii="Tahoma" w:hAnsi="Tahoma" w:cs="Tahoma"/>
      <w:color w:val="000000"/>
      <w:sz w:val="22"/>
      <w:szCs w:val="24"/>
      <w:lang w:val="en-US" w:eastAsia="en-US" w:bidi="en-US"/>
    </w:rPr>
  </w:style>
  <w:style w:type="character" w:styleId="Lienhypertexte">
    <w:name w:val="Hyperlink"/>
    <w:basedOn w:val="Policepardfaut"/>
    <w:uiPriority w:val="99"/>
    <w:rsid w:val="0003095C"/>
    <w:rPr>
      <w:color w:val="0000FF" w:themeColor="hyperlink"/>
      <w:u w:val="single"/>
    </w:rPr>
  </w:style>
  <w:style w:type="table" w:styleId="Grilledutableau">
    <w:name w:val="Table Grid"/>
    <w:basedOn w:val="TableauNormal"/>
    <w:uiPriority w:val="1"/>
    <w:rsid w:val="002B24B1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tedebasdepage">
    <w:name w:val="footnote text"/>
    <w:basedOn w:val="Normal"/>
    <w:link w:val="NotedebasdepageCar"/>
    <w:rsid w:val="00F47466"/>
    <w:pPr>
      <w:spacing w:line="240" w:lineRule="auto"/>
    </w:pPr>
    <w:rPr>
      <w:sz w:val="20"/>
    </w:rPr>
  </w:style>
  <w:style w:type="character" w:customStyle="1" w:styleId="NotedebasdepageCar">
    <w:name w:val="Note de bas de page Car"/>
    <w:basedOn w:val="Policepardfaut"/>
    <w:link w:val="Notedebasdepage"/>
    <w:rsid w:val="00F47466"/>
    <w:rPr>
      <w:lang w:val="fr-CA"/>
    </w:rPr>
  </w:style>
  <w:style w:type="character" w:styleId="Appelnotedebasdep">
    <w:name w:val="footnote reference"/>
    <w:basedOn w:val="Policepardfaut"/>
    <w:rsid w:val="00F47466"/>
    <w:rPr>
      <w:vertAlign w:val="superscript"/>
    </w:rPr>
  </w:style>
  <w:style w:type="paragraph" w:styleId="Paragraphedeliste">
    <w:name w:val="List Paragraph"/>
    <w:basedOn w:val="Normal"/>
    <w:uiPriority w:val="34"/>
    <w:qFormat/>
    <w:rsid w:val="00EB610A"/>
    <w:pPr>
      <w:ind w:left="720"/>
      <w:contextualSpacing/>
    </w:pPr>
  </w:style>
  <w:style w:type="paragraph" w:styleId="Titre">
    <w:name w:val="Title"/>
    <w:basedOn w:val="Normal"/>
    <w:next w:val="Normal"/>
    <w:link w:val="TitreCar"/>
    <w:qFormat/>
    <w:rsid w:val="00665C3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36"/>
      <w:szCs w:val="52"/>
    </w:rPr>
  </w:style>
  <w:style w:type="character" w:customStyle="1" w:styleId="TitreCar">
    <w:name w:val="Titre Car"/>
    <w:basedOn w:val="Policepardfaut"/>
    <w:link w:val="Titre"/>
    <w:rsid w:val="00665C3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36"/>
      <w:szCs w:val="52"/>
      <w:lang w:val="fr-CA"/>
    </w:rPr>
  </w:style>
  <w:style w:type="paragraph" w:styleId="Sous-titre">
    <w:name w:val="Subtitle"/>
    <w:basedOn w:val="Normal"/>
    <w:next w:val="Normal"/>
    <w:link w:val="Sous-titreCar"/>
    <w:qFormat/>
    <w:rsid w:val="00665C3B"/>
    <w:pPr>
      <w:numPr>
        <w:ilvl w:val="1"/>
      </w:numPr>
    </w:pPr>
    <w:rPr>
      <w:rFonts w:asciiTheme="majorHAnsi" w:eastAsiaTheme="majorEastAsia" w:hAnsiTheme="majorHAnsi" w:cstheme="majorBidi"/>
      <w:spacing w:val="15"/>
      <w:sz w:val="36"/>
      <w:szCs w:val="36"/>
    </w:rPr>
  </w:style>
  <w:style w:type="character" w:customStyle="1" w:styleId="Sous-titreCar">
    <w:name w:val="Sous-titre Car"/>
    <w:basedOn w:val="Policepardfaut"/>
    <w:link w:val="Sous-titre"/>
    <w:rsid w:val="00665C3B"/>
    <w:rPr>
      <w:rFonts w:asciiTheme="majorHAnsi" w:eastAsiaTheme="majorEastAsia" w:hAnsiTheme="majorHAnsi" w:cstheme="majorBidi"/>
      <w:spacing w:val="15"/>
      <w:sz w:val="36"/>
      <w:szCs w:val="36"/>
      <w:lang w:val="fr-CA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811F26"/>
    <w:pPr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32"/>
      <w:szCs w:val="32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522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image" Target="media/image3.jpeg"/><Relationship Id="rId3" Type="http://schemas.openxmlformats.org/officeDocument/2006/relationships/styles" Target="styles.xml"/><Relationship Id="rId21" Type="http://schemas.openxmlformats.org/officeDocument/2006/relationships/header" Target="header7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header" Target="header5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hyperlink" Target="http://fr.openclassrooms.com/informatique/cours/apprenez-le-fonctionnement-des-reseaux-tcp-ip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footer" Target="footer4.xml"/><Relationship Id="rId10" Type="http://schemas.openxmlformats.org/officeDocument/2006/relationships/header" Target="header1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3.xml"/><Relationship Id="rId22" Type="http://schemas.openxmlformats.org/officeDocument/2006/relationships/header" Target="header8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journaldunet.com/solutions/dsi/marche-des-navigateurs-fevrier-2014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jets\Ituniversity\General\M&#233;moiresITU-V1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2C0DE0-23CC-4A1B-A1C1-08A60492BA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MémoiresITU-V1.dotx</Template>
  <TotalTime>1159</TotalTime>
  <Pages>18</Pages>
  <Words>1346</Words>
  <Characters>7404</Characters>
  <Application>Microsoft Office Word</Application>
  <DocSecurity>0</DocSecurity>
  <Lines>61</Lines>
  <Paragraphs>17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Université de Montréal - Thèse  numérique</vt:lpstr>
      <vt:lpstr>Université de Montréal - Thèse  numérique</vt:lpstr>
    </vt:vector>
  </TitlesOfParts>
  <Manager>Centre d'édition numérique</Manager>
  <Company>Université de Montréal</Company>
  <LinksUpToDate>false</LinksUpToDate>
  <CharactersWithSpaces>8733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Université de Montréal - Thèse  numérique</dc:title>
  <dc:subject>feuille de styles Word</dc:subject>
  <dc:creator>rojo</dc:creator>
  <dc:description>Modèle de document These_UdeM.dot
version 2.6.0, 2012-09-20</dc:description>
  <cp:lastModifiedBy>toavina Ralambosoa</cp:lastModifiedBy>
  <cp:revision>6</cp:revision>
  <cp:lastPrinted>1900-12-31T21:32:00Z</cp:lastPrinted>
  <dcterms:created xsi:type="dcterms:W3CDTF">2016-06-06T11:50:00Z</dcterms:created>
  <dcterms:modified xsi:type="dcterms:W3CDTF">2017-09-11T09:24:00Z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2.2</vt:lpwstr>
  </property>
</Properties>
</file>